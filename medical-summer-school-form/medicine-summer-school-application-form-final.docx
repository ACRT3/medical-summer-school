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45" w:rsidRDefault="006A14C5" w:rsidP="006A14C5">
      <w:pPr>
        <w:jc w:val="center"/>
        <w:rPr>
          <w:b/>
          <w:u w:val="single"/>
        </w:rPr>
      </w:pPr>
      <w:bookmarkStart w:id="0" w:name="_GoBack"/>
      <w:bookmarkEnd w:id="0"/>
      <w:r w:rsidRPr="006A14C5">
        <w:rPr>
          <w:b/>
          <w:u w:val="single"/>
        </w:rPr>
        <w:t xml:space="preserve">Medicine Summer School </w:t>
      </w:r>
      <w:r w:rsidR="009E4445">
        <w:rPr>
          <w:b/>
          <w:u w:val="single"/>
        </w:rPr>
        <w:t>a</w:t>
      </w:r>
      <w:r w:rsidRPr="006A14C5">
        <w:rPr>
          <w:b/>
          <w:u w:val="single"/>
        </w:rPr>
        <w:t xml:space="preserve">pplication </w:t>
      </w:r>
      <w:r w:rsidR="009E4445">
        <w:rPr>
          <w:b/>
          <w:u w:val="single"/>
        </w:rPr>
        <w:t>f</w:t>
      </w:r>
      <w:r w:rsidRPr="006A14C5">
        <w:rPr>
          <w:b/>
          <w:u w:val="single"/>
        </w:rPr>
        <w:t>orm</w:t>
      </w:r>
    </w:p>
    <w:p w:rsidR="006A14C5" w:rsidRDefault="006A14C5" w:rsidP="006A14C5">
      <w:pPr>
        <w:jc w:val="center"/>
        <w:rPr>
          <w:b/>
          <w:u w:val="single"/>
        </w:rPr>
      </w:pPr>
    </w:p>
    <w:p w:rsidR="006A14C5" w:rsidRDefault="006A14C5" w:rsidP="006A14C5"/>
    <w:p w:rsidR="006A14C5" w:rsidRDefault="006A14C5" w:rsidP="006A14C5">
      <w:pPr>
        <w:rPr>
          <w:b/>
        </w:rPr>
      </w:pPr>
      <w:r w:rsidRPr="006A14C5">
        <w:rPr>
          <w:b/>
        </w:rPr>
        <w:t xml:space="preserve">About </w:t>
      </w:r>
      <w:r w:rsidR="009E4445">
        <w:rPr>
          <w:b/>
        </w:rPr>
        <w:t>y</w:t>
      </w:r>
      <w:r w:rsidRPr="006A14C5">
        <w:rPr>
          <w:b/>
        </w:rPr>
        <w:t xml:space="preserve">ou </w:t>
      </w:r>
    </w:p>
    <w:p w:rsidR="006A14C5" w:rsidRDefault="006A14C5" w:rsidP="006A14C5">
      <w:r>
        <w:t>Required fields marked with*</w:t>
      </w:r>
    </w:p>
    <w:p w:rsidR="006A14C5" w:rsidRDefault="006A14C5" w:rsidP="006A14C5"/>
    <w:tbl>
      <w:tblPr>
        <w:tblStyle w:val="TableGrid"/>
        <w:tblW w:w="0" w:type="auto"/>
        <w:tblLook w:val="04A0" w:firstRow="1" w:lastRow="0" w:firstColumn="1" w:lastColumn="0" w:noHBand="0" w:noVBand="1"/>
      </w:tblPr>
      <w:tblGrid>
        <w:gridCol w:w="4106"/>
        <w:gridCol w:w="425"/>
        <w:gridCol w:w="4485"/>
      </w:tblGrid>
      <w:tr w:rsidR="006A14C5" w:rsidTr="006A14C5">
        <w:trPr>
          <w:trHeight w:val="411"/>
        </w:trPr>
        <w:tc>
          <w:tcPr>
            <w:tcW w:w="4106" w:type="dxa"/>
            <w:tcBorders>
              <w:bottom w:val="single" w:sz="4" w:space="0" w:color="auto"/>
              <w:right w:val="single" w:sz="4" w:space="0" w:color="auto"/>
            </w:tcBorders>
          </w:tcPr>
          <w:p w:rsidR="006A14C5" w:rsidRDefault="006A14C5" w:rsidP="006A14C5">
            <w:r>
              <w:t xml:space="preserve">First </w:t>
            </w:r>
            <w:r w:rsidR="009E4445">
              <w:t>n</w:t>
            </w:r>
            <w:r>
              <w:t>ame*</w:t>
            </w:r>
          </w:p>
        </w:tc>
        <w:tc>
          <w:tcPr>
            <w:tcW w:w="425" w:type="dxa"/>
            <w:tcBorders>
              <w:top w:val="nil"/>
              <w:left w:val="single" w:sz="4" w:space="0" w:color="auto"/>
              <w:bottom w:val="nil"/>
            </w:tcBorders>
          </w:tcPr>
          <w:p w:rsidR="006A14C5" w:rsidRDefault="006A14C5" w:rsidP="006A14C5"/>
        </w:tc>
        <w:tc>
          <w:tcPr>
            <w:tcW w:w="4485" w:type="dxa"/>
            <w:tcBorders>
              <w:bottom w:val="single" w:sz="4" w:space="0" w:color="auto"/>
            </w:tcBorders>
          </w:tcPr>
          <w:p w:rsidR="006A14C5" w:rsidRDefault="006A14C5" w:rsidP="006A14C5">
            <w:r>
              <w:t xml:space="preserve">Last </w:t>
            </w:r>
            <w:r w:rsidR="009E4445">
              <w:t>n</w:t>
            </w:r>
            <w:r>
              <w:t>ame*</w:t>
            </w:r>
          </w:p>
        </w:tc>
      </w:tr>
      <w:tr w:rsidR="006A14C5" w:rsidTr="009A0964">
        <w:tc>
          <w:tcPr>
            <w:tcW w:w="4106" w:type="dxa"/>
            <w:tcBorders>
              <w:top w:val="single" w:sz="4" w:space="0" w:color="auto"/>
              <w:left w:val="nil"/>
              <w:bottom w:val="single" w:sz="4" w:space="0" w:color="auto"/>
              <w:right w:val="nil"/>
            </w:tcBorders>
          </w:tcPr>
          <w:p w:rsidR="006A14C5" w:rsidRDefault="006A14C5" w:rsidP="006A14C5"/>
        </w:tc>
        <w:tc>
          <w:tcPr>
            <w:tcW w:w="425" w:type="dxa"/>
            <w:tcBorders>
              <w:top w:val="nil"/>
              <w:left w:val="nil"/>
              <w:bottom w:val="single" w:sz="4" w:space="0" w:color="auto"/>
              <w:right w:val="nil"/>
            </w:tcBorders>
          </w:tcPr>
          <w:p w:rsidR="006A14C5" w:rsidRDefault="006A14C5" w:rsidP="006A14C5"/>
        </w:tc>
        <w:tc>
          <w:tcPr>
            <w:tcW w:w="4485" w:type="dxa"/>
            <w:tcBorders>
              <w:top w:val="single" w:sz="4" w:space="0" w:color="auto"/>
              <w:left w:val="nil"/>
              <w:bottom w:val="single" w:sz="4" w:space="0" w:color="auto"/>
              <w:right w:val="nil"/>
            </w:tcBorders>
          </w:tcPr>
          <w:p w:rsidR="006A14C5" w:rsidRDefault="006A14C5" w:rsidP="006A14C5"/>
        </w:tc>
      </w:tr>
      <w:tr w:rsidR="006A14C5" w:rsidTr="009A0964">
        <w:trPr>
          <w:trHeight w:val="407"/>
        </w:trPr>
        <w:tc>
          <w:tcPr>
            <w:tcW w:w="9016" w:type="dxa"/>
            <w:gridSpan w:val="3"/>
            <w:tcBorders>
              <w:top w:val="single" w:sz="4" w:space="0" w:color="auto"/>
              <w:bottom w:val="single" w:sz="4" w:space="0" w:color="auto"/>
            </w:tcBorders>
          </w:tcPr>
          <w:p w:rsidR="006A14C5" w:rsidRDefault="009A0964" w:rsidP="006A14C5">
            <w:r>
              <w:t>DOB (DD/MM/YY)*</w:t>
            </w:r>
          </w:p>
        </w:tc>
      </w:tr>
      <w:tr w:rsidR="006A14C5" w:rsidTr="009A0964">
        <w:tc>
          <w:tcPr>
            <w:tcW w:w="4106" w:type="dxa"/>
            <w:tcBorders>
              <w:top w:val="single" w:sz="4" w:space="0" w:color="auto"/>
              <w:left w:val="nil"/>
              <w:bottom w:val="single" w:sz="4" w:space="0" w:color="auto"/>
              <w:right w:val="nil"/>
            </w:tcBorders>
          </w:tcPr>
          <w:p w:rsidR="006A14C5" w:rsidRDefault="006A14C5" w:rsidP="006A14C5"/>
        </w:tc>
        <w:tc>
          <w:tcPr>
            <w:tcW w:w="425" w:type="dxa"/>
            <w:tcBorders>
              <w:top w:val="single" w:sz="4" w:space="0" w:color="auto"/>
              <w:left w:val="nil"/>
              <w:bottom w:val="single" w:sz="4" w:space="0" w:color="auto"/>
              <w:right w:val="nil"/>
            </w:tcBorders>
          </w:tcPr>
          <w:p w:rsidR="006A14C5" w:rsidRDefault="006A14C5" w:rsidP="006A14C5"/>
        </w:tc>
        <w:tc>
          <w:tcPr>
            <w:tcW w:w="4485" w:type="dxa"/>
            <w:tcBorders>
              <w:top w:val="single" w:sz="4" w:space="0" w:color="auto"/>
              <w:left w:val="nil"/>
              <w:bottom w:val="single" w:sz="4" w:space="0" w:color="auto"/>
              <w:right w:val="nil"/>
            </w:tcBorders>
          </w:tcPr>
          <w:p w:rsidR="006A14C5" w:rsidRDefault="006A14C5" w:rsidP="006A14C5"/>
        </w:tc>
      </w:tr>
      <w:tr w:rsidR="009A0964" w:rsidTr="009A0964">
        <w:trPr>
          <w:trHeight w:val="430"/>
        </w:trPr>
        <w:tc>
          <w:tcPr>
            <w:tcW w:w="9016" w:type="dxa"/>
            <w:gridSpan w:val="3"/>
            <w:tcBorders>
              <w:top w:val="single" w:sz="4" w:space="0" w:color="auto"/>
              <w:left w:val="single" w:sz="4" w:space="0" w:color="auto"/>
              <w:bottom w:val="single" w:sz="4" w:space="0" w:color="auto"/>
              <w:right w:val="single" w:sz="4" w:space="0" w:color="auto"/>
            </w:tcBorders>
          </w:tcPr>
          <w:p w:rsidR="009A0964" w:rsidRDefault="009A0964" w:rsidP="006A14C5">
            <w:r>
              <w:t>Address line 1*</w:t>
            </w:r>
          </w:p>
        </w:tc>
      </w:tr>
      <w:tr w:rsidR="006A14C5" w:rsidTr="009A0964">
        <w:tc>
          <w:tcPr>
            <w:tcW w:w="4106" w:type="dxa"/>
            <w:tcBorders>
              <w:left w:val="nil"/>
              <w:right w:val="nil"/>
            </w:tcBorders>
          </w:tcPr>
          <w:p w:rsidR="006A14C5" w:rsidRDefault="006A14C5" w:rsidP="006A14C5"/>
        </w:tc>
        <w:tc>
          <w:tcPr>
            <w:tcW w:w="425" w:type="dxa"/>
            <w:tcBorders>
              <w:left w:val="nil"/>
              <w:right w:val="nil"/>
            </w:tcBorders>
          </w:tcPr>
          <w:p w:rsidR="006A14C5" w:rsidRDefault="006A14C5" w:rsidP="006A14C5"/>
        </w:tc>
        <w:tc>
          <w:tcPr>
            <w:tcW w:w="4485" w:type="dxa"/>
            <w:tcBorders>
              <w:left w:val="nil"/>
              <w:right w:val="nil"/>
            </w:tcBorders>
          </w:tcPr>
          <w:p w:rsidR="006A14C5" w:rsidRDefault="006A14C5" w:rsidP="006A14C5"/>
        </w:tc>
      </w:tr>
      <w:tr w:rsidR="009A0964" w:rsidTr="009A0964">
        <w:trPr>
          <w:trHeight w:val="426"/>
        </w:trPr>
        <w:tc>
          <w:tcPr>
            <w:tcW w:w="9016" w:type="dxa"/>
            <w:gridSpan w:val="3"/>
          </w:tcPr>
          <w:p w:rsidR="009A0964" w:rsidRDefault="009A0964" w:rsidP="006A14C5">
            <w:r>
              <w:t>Address line 2*</w:t>
            </w:r>
          </w:p>
        </w:tc>
      </w:tr>
      <w:tr w:rsidR="006A14C5" w:rsidTr="009A0964">
        <w:tc>
          <w:tcPr>
            <w:tcW w:w="4106" w:type="dxa"/>
            <w:tcBorders>
              <w:left w:val="nil"/>
              <w:right w:val="nil"/>
            </w:tcBorders>
          </w:tcPr>
          <w:p w:rsidR="006A14C5" w:rsidRDefault="006A14C5" w:rsidP="006A14C5"/>
        </w:tc>
        <w:tc>
          <w:tcPr>
            <w:tcW w:w="425" w:type="dxa"/>
            <w:tcBorders>
              <w:left w:val="nil"/>
              <w:right w:val="nil"/>
            </w:tcBorders>
          </w:tcPr>
          <w:p w:rsidR="006A14C5" w:rsidRDefault="006A14C5" w:rsidP="006A14C5"/>
        </w:tc>
        <w:tc>
          <w:tcPr>
            <w:tcW w:w="4485" w:type="dxa"/>
            <w:tcBorders>
              <w:left w:val="nil"/>
              <w:right w:val="nil"/>
            </w:tcBorders>
          </w:tcPr>
          <w:p w:rsidR="006A14C5" w:rsidRDefault="006A14C5" w:rsidP="006A14C5"/>
        </w:tc>
      </w:tr>
      <w:tr w:rsidR="009A0964" w:rsidTr="009A0964">
        <w:trPr>
          <w:trHeight w:val="409"/>
        </w:trPr>
        <w:tc>
          <w:tcPr>
            <w:tcW w:w="9016" w:type="dxa"/>
            <w:gridSpan w:val="3"/>
          </w:tcPr>
          <w:p w:rsidR="009A0964" w:rsidRDefault="009A0964" w:rsidP="006A14C5">
            <w:r>
              <w:t>Address line 3*</w:t>
            </w:r>
          </w:p>
        </w:tc>
      </w:tr>
      <w:tr w:rsidR="009A0964" w:rsidTr="009A0964">
        <w:tc>
          <w:tcPr>
            <w:tcW w:w="4106" w:type="dxa"/>
            <w:tcBorders>
              <w:left w:val="nil"/>
              <w:right w:val="nil"/>
            </w:tcBorders>
          </w:tcPr>
          <w:p w:rsidR="009A0964" w:rsidRDefault="009A0964" w:rsidP="006A14C5"/>
        </w:tc>
        <w:tc>
          <w:tcPr>
            <w:tcW w:w="425" w:type="dxa"/>
            <w:tcBorders>
              <w:left w:val="nil"/>
              <w:right w:val="nil"/>
            </w:tcBorders>
          </w:tcPr>
          <w:p w:rsidR="009A0964" w:rsidRDefault="009A0964" w:rsidP="006A14C5"/>
        </w:tc>
        <w:tc>
          <w:tcPr>
            <w:tcW w:w="4485" w:type="dxa"/>
            <w:tcBorders>
              <w:left w:val="nil"/>
              <w:right w:val="nil"/>
            </w:tcBorders>
          </w:tcPr>
          <w:p w:rsidR="009A0964" w:rsidRDefault="009A0964" w:rsidP="006A14C5"/>
        </w:tc>
      </w:tr>
      <w:tr w:rsidR="009A0964" w:rsidTr="009A0964">
        <w:trPr>
          <w:trHeight w:val="433"/>
        </w:trPr>
        <w:tc>
          <w:tcPr>
            <w:tcW w:w="9016" w:type="dxa"/>
            <w:gridSpan w:val="3"/>
          </w:tcPr>
          <w:p w:rsidR="009A0964" w:rsidRDefault="009A0964" w:rsidP="006A14C5">
            <w:r>
              <w:t>County*</w:t>
            </w:r>
          </w:p>
        </w:tc>
      </w:tr>
      <w:tr w:rsidR="009A0964" w:rsidTr="009A0964">
        <w:tc>
          <w:tcPr>
            <w:tcW w:w="4106" w:type="dxa"/>
            <w:tcBorders>
              <w:left w:val="nil"/>
              <w:right w:val="nil"/>
            </w:tcBorders>
          </w:tcPr>
          <w:p w:rsidR="009A0964" w:rsidRDefault="009A0964" w:rsidP="006A14C5"/>
        </w:tc>
        <w:tc>
          <w:tcPr>
            <w:tcW w:w="425" w:type="dxa"/>
            <w:tcBorders>
              <w:left w:val="nil"/>
              <w:bottom w:val="nil"/>
              <w:right w:val="nil"/>
            </w:tcBorders>
          </w:tcPr>
          <w:p w:rsidR="009A0964" w:rsidRDefault="009A0964" w:rsidP="006A14C5"/>
        </w:tc>
        <w:tc>
          <w:tcPr>
            <w:tcW w:w="4485" w:type="dxa"/>
            <w:tcBorders>
              <w:left w:val="nil"/>
              <w:bottom w:val="nil"/>
              <w:right w:val="nil"/>
            </w:tcBorders>
          </w:tcPr>
          <w:p w:rsidR="009A0964" w:rsidRDefault="009A0964" w:rsidP="006A14C5"/>
        </w:tc>
      </w:tr>
      <w:tr w:rsidR="009A0964" w:rsidTr="009A0964">
        <w:trPr>
          <w:trHeight w:val="414"/>
        </w:trPr>
        <w:tc>
          <w:tcPr>
            <w:tcW w:w="4106" w:type="dxa"/>
            <w:tcBorders>
              <w:bottom w:val="single" w:sz="4" w:space="0" w:color="auto"/>
            </w:tcBorders>
          </w:tcPr>
          <w:p w:rsidR="009A0964" w:rsidRDefault="009A0964" w:rsidP="006A14C5">
            <w:r>
              <w:t>Postcode*</w:t>
            </w:r>
          </w:p>
        </w:tc>
        <w:tc>
          <w:tcPr>
            <w:tcW w:w="425" w:type="dxa"/>
            <w:tcBorders>
              <w:top w:val="nil"/>
              <w:bottom w:val="nil"/>
              <w:right w:val="nil"/>
            </w:tcBorders>
          </w:tcPr>
          <w:p w:rsidR="009A0964" w:rsidRDefault="009A0964" w:rsidP="006A14C5"/>
        </w:tc>
        <w:tc>
          <w:tcPr>
            <w:tcW w:w="4485" w:type="dxa"/>
            <w:tcBorders>
              <w:top w:val="nil"/>
              <w:left w:val="nil"/>
              <w:bottom w:val="nil"/>
              <w:right w:val="nil"/>
            </w:tcBorders>
          </w:tcPr>
          <w:p w:rsidR="009A0964" w:rsidRDefault="009A0964" w:rsidP="006A14C5"/>
        </w:tc>
      </w:tr>
      <w:tr w:rsidR="009A0964" w:rsidTr="009A0964">
        <w:tc>
          <w:tcPr>
            <w:tcW w:w="4106" w:type="dxa"/>
            <w:tcBorders>
              <w:left w:val="nil"/>
              <w:right w:val="nil"/>
            </w:tcBorders>
          </w:tcPr>
          <w:p w:rsidR="009A0964" w:rsidRDefault="009A0964" w:rsidP="006A14C5"/>
        </w:tc>
        <w:tc>
          <w:tcPr>
            <w:tcW w:w="425" w:type="dxa"/>
            <w:tcBorders>
              <w:top w:val="nil"/>
              <w:left w:val="nil"/>
              <w:bottom w:val="nil"/>
              <w:right w:val="nil"/>
            </w:tcBorders>
          </w:tcPr>
          <w:p w:rsidR="009A0964" w:rsidRDefault="009A0964" w:rsidP="006A14C5"/>
        </w:tc>
        <w:tc>
          <w:tcPr>
            <w:tcW w:w="4485" w:type="dxa"/>
            <w:tcBorders>
              <w:top w:val="nil"/>
              <w:left w:val="nil"/>
              <w:bottom w:val="nil"/>
              <w:right w:val="nil"/>
            </w:tcBorders>
          </w:tcPr>
          <w:p w:rsidR="009A0964" w:rsidRDefault="009A0964" w:rsidP="006A14C5"/>
        </w:tc>
      </w:tr>
      <w:tr w:rsidR="009A0964" w:rsidTr="009A0964">
        <w:trPr>
          <w:trHeight w:val="424"/>
        </w:trPr>
        <w:tc>
          <w:tcPr>
            <w:tcW w:w="9016" w:type="dxa"/>
            <w:gridSpan w:val="3"/>
          </w:tcPr>
          <w:p w:rsidR="009A0964" w:rsidRDefault="009A0964" w:rsidP="006A14C5">
            <w:r>
              <w:t xml:space="preserve">Email </w:t>
            </w:r>
            <w:r w:rsidR="009E4445">
              <w:t>a</w:t>
            </w:r>
            <w:r>
              <w:t>ddress*</w:t>
            </w:r>
          </w:p>
        </w:tc>
      </w:tr>
      <w:tr w:rsidR="009A0964" w:rsidTr="009A0964">
        <w:tc>
          <w:tcPr>
            <w:tcW w:w="4106" w:type="dxa"/>
            <w:tcBorders>
              <w:left w:val="nil"/>
              <w:right w:val="nil"/>
            </w:tcBorders>
          </w:tcPr>
          <w:p w:rsidR="009A0964" w:rsidRDefault="009A0964" w:rsidP="006A14C5"/>
        </w:tc>
        <w:tc>
          <w:tcPr>
            <w:tcW w:w="425" w:type="dxa"/>
            <w:tcBorders>
              <w:left w:val="nil"/>
              <w:bottom w:val="nil"/>
              <w:right w:val="nil"/>
            </w:tcBorders>
          </w:tcPr>
          <w:p w:rsidR="009A0964" w:rsidRDefault="009A0964" w:rsidP="006A14C5"/>
        </w:tc>
        <w:tc>
          <w:tcPr>
            <w:tcW w:w="4485" w:type="dxa"/>
            <w:tcBorders>
              <w:left w:val="nil"/>
              <w:bottom w:val="nil"/>
              <w:right w:val="nil"/>
            </w:tcBorders>
          </w:tcPr>
          <w:p w:rsidR="009A0964" w:rsidRDefault="009A0964" w:rsidP="006A14C5"/>
        </w:tc>
      </w:tr>
      <w:tr w:rsidR="009A0964" w:rsidTr="009A0964">
        <w:trPr>
          <w:trHeight w:val="421"/>
        </w:trPr>
        <w:tc>
          <w:tcPr>
            <w:tcW w:w="4106" w:type="dxa"/>
          </w:tcPr>
          <w:p w:rsidR="009A0964" w:rsidRDefault="009A0964" w:rsidP="006A14C5">
            <w:r>
              <w:t>Mobile*</w:t>
            </w:r>
          </w:p>
        </w:tc>
        <w:tc>
          <w:tcPr>
            <w:tcW w:w="425" w:type="dxa"/>
            <w:tcBorders>
              <w:top w:val="nil"/>
              <w:bottom w:val="nil"/>
              <w:right w:val="nil"/>
            </w:tcBorders>
          </w:tcPr>
          <w:p w:rsidR="009A0964" w:rsidRDefault="009A0964" w:rsidP="006A14C5"/>
        </w:tc>
        <w:tc>
          <w:tcPr>
            <w:tcW w:w="4485" w:type="dxa"/>
            <w:tcBorders>
              <w:top w:val="nil"/>
              <w:left w:val="nil"/>
              <w:bottom w:val="nil"/>
              <w:right w:val="nil"/>
            </w:tcBorders>
          </w:tcPr>
          <w:p w:rsidR="009A0964" w:rsidRDefault="009A0964" w:rsidP="006A14C5"/>
        </w:tc>
      </w:tr>
    </w:tbl>
    <w:p w:rsidR="006A14C5" w:rsidRDefault="006A14C5" w:rsidP="006A14C5"/>
    <w:p w:rsidR="009A0964" w:rsidRDefault="00E62B32" w:rsidP="006A14C5">
      <w:r>
        <w:t>How would you describe your ethnic origin</w:t>
      </w:r>
      <w:r w:rsidR="00CC2BF5">
        <w:t>*</w:t>
      </w:r>
      <w:r>
        <w:t xml:space="preserve"> (select from drop down box) </w:t>
      </w:r>
    </w:p>
    <w:p w:rsidR="00E62B32" w:rsidRDefault="00E62B32" w:rsidP="00E62B32">
      <w:pPr>
        <w:pStyle w:val="ListParagraph"/>
        <w:numPr>
          <w:ilvl w:val="0"/>
          <w:numId w:val="1"/>
        </w:numPr>
      </w:pPr>
      <w:r>
        <w:t>White – British</w:t>
      </w:r>
    </w:p>
    <w:p w:rsidR="00E62B32" w:rsidRDefault="00E62B32" w:rsidP="00E62B32">
      <w:pPr>
        <w:pStyle w:val="ListParagraph"/>
        <w:numPr>
          <w:ilvl w:val="0"/>
          <w:numId w:val="1"/>
        </w:numPr>
      </w:pPr>
      <w:r>
        <w:t xml:space="preserve">White – Irish </w:t>
      </w:r>
    </w:p>
    <w:p w:rsidR="00E62B32" w:rsidRDefault="00E62B32" w:rsidP="00E62B32">
      <w:pPr>
        <w:pStyle w:val="ListParagraph"/>
        <w:numPr>
          <w:ilvl w:val="0"/>
          <w:numId w:val="1"/>
        </w:numPr>
      </w:pPr>
      <w:r>
        <w:t xml:space="preserve">Other White Background </w:t>
      </w:r>
    </w:p>
    <w:p w:rsidR="00E62B32" w:rsidRDefault="00E62B32" w:rsidP="00E62B32">
      <w:pPr>
        <w:pStyle w:val="ListParagraph"/>
        <w:numPr>
          <w:ilvl w:val="0"/>
          <w:numId w:val="1"/>
        </w:numPr>
      </w:pPr>
      <w:r>
        <w:t xml:space="preserve">Gypsy or Traveller </w:t>
      </w:r>
    </w:p>
    <w:p w:rsidR="00E62B32" w:rsidRDefault="00E62B32" w:rsidP="00E62B32">
      <w:pPr>
        <w:pStyle w:val="ListParagraph"/>
        <w:numPr>
          <w:ilvl w:val="0"/>
          <w:numId w:val="1"/>
        </w:numPr>
      </w:pPr>
      <w:r>
        <w:t xml:space="preserve">Black or Black British – Caribbean </w:t>
      </w:r>
    </w:p>
    <w:p w:rsidR="00E62B32" w:rsidRDefault="00E62B32" w:rsidP="00E62B32">
      <w:pPr>
        <w:pStyle w:val="ListParagraph"/>
        <w:numPr>
          <w:ilvl w:val="0"/>
          <w:numId w:val="1"/>
        </w:numPr>
      </w:pPr>
      <w:r>
        <w:t xml:space="preserve">Black or Black British – African </w:t>
      </w:r>
    </w:p>
    <w:p w:rsidR="00E62B32" w:rsidRDefault="00E62B32" w:rsidP="00E62B32">
      <w:pPr>
        <w:pStyle w:val="ListParagraph"/>
        <w:numPr>
          <w:ilvl w:val="0"/>
          <w:numId w:val="1"/>
        </w:numPr>
      </w:pPr>
      <w:r>
        <w:t xml:space="preserve">Other Black Background </w:t>
      </w:r>
    </w:p>
    <w:p w:rsidR="00E62B32" w:rsidRDefault="00E62B32" w:rsidP="00E62B32">
      <w:pPr>
        <w:pStyle w:val="ListParagraph"/>
        <w:numPr>
          <w:ilvl w:val="0"/>
          <w:numId w:val="1"/>
        </w:numPr>
      </w:pPr>
      <w:r>
        <w:t xml:space="preserve">Asian or Asian British – Indian </w:t>
      </w:r>
    </w:p>
    <w:p w:rsidR="00E62B32" w:rsidRDefault="00E62B32" w:rsidP="00E62B32">
      <w:pPr>
        <w:pStyle w:val="ListParagraph"/>
        <w:numPr>
          <w:ilvl w:val="0"/>
          <w:numId w:val="1"/>
        </w:numPr>
      </w:pPr>
      <w:r>
        <w:t xml:space="preserve">Asian or Asian British – Pakistani </w:t>
      </w:r>
    </w:p>
    <w:p w:rsidR="00E62B32" w:rsidRDefault="00E62B32" w:rsidP="00E62B32">
      <w:pPr>
        <w:pStyle w:val="ListParagraph"/>
        <w:numPr>
          <w:ilvl w:val="0"/>
          <w:numId w:val="1"/>
        </w:numPr>
      </w:pPr>
      <w:r>
        <w:t xml:space="preserve">Asian or Asian British – Bangladeshi </w:t>
      </w:r>
    </w:p>
    <w:p w:rsidR="00E62B32" w:rsidRDefault="00E62B32" w:rsidP="00E62B32">
      <w:pPr>
        <w:pStyle w:val="ListParagraph"/>
        <w:numPr>
          <w:ilvl w:val="0"/>
          <w:numId w:val="1"/>
        </w:numPr>
      </w:pPr>
      <w:r>
        <w:t>Chinese</w:t>
      </w:r>
    </w:p>
    <w:p w:rsidR="00E62B32" w:rsidRDefault="00E62B32" w:rsidP="00E62B32">
      <w:pPr>
        <w:pStyle w:val="ListParagraph"/>
        <w:numPr>
          <w:ilvl w:val="0"/>
          <w:numId w:val="1"/>
        </w:numPr>
      </w:pPr>
      <w:r>
        <w:t xml:space="preserve">Other Asian background </w:t>
      </w:r>
    </w:p>
    <w:p w:rsidR="00E62B32" w:rsidRDefault="00E62B32" w:rsidP="00E62B32">
      <w:pPr>
        <w:pStyle w:val="ListParagraph"/>
        <w:numPr>
          <w:ilvl w:val="0"/>
          <w:numId w:val="1"/>
        </w:numPr>
      </w:pPr>
      <w:r>
        <w:t xml:space="preserve">Mixed – White and Black Caribbean </w:t>
      </w:r>
    </w:p>
    <w:p w:rsidR="00E62B32" w:rsidRDefault="00E62B32" w:rsidP="00E62B32">
      <w:pPr>
        <w:pStyle w:val="ListParagraph"/>
        <w:numPr>
          <w:ilvl w:val="0"/>
          <w:numId w:val="1"/>
        </w:numPr>
      </w:pPr>
      <w:r>
        <w:t xml:space="preserve">Mixed – White and Black African </w:t>
      </w:r>
    </w:p>
    <w:p w:rsidR="00E62B32" w:rsidRDefault="00E62B32" w:rsidP="00E62B32">
      <w:pPr>
        <w:pStyle w:val="ListParagraph"/>
        <w:numPr>
          <w:ilvl w:val="0"/>
          <w:numId w:val="1"/>
        </w:numPr>
      </w:pPr>
      <w:r>
        <w:lastRenderedPageBreak/>
        <w:t xml:space="preserve">Mixed – White and Asian </w:t>
      </w:r>
    </w:p>
    <w:p w:rsidR="00E62B32" w:rsidRDefault="00E62B32" w:rsidP="00E62B32">
      <w:pPr>
        <w:pStyle w:val="ListParagraph"/>
        <w:numPr>
          <w:ilvl w:val="0"/>
          <w:numId w:val="1"/>
        </w:numPr>
      </w:pPr>
      <w:r>
        <w:t xml:space="preserve">Other Mixed background </w:t>
      </w:r>
    </w:p>
    <w:p w:rsidR="00E62B32" w:rsidRDefault="00E62B32" w:rsidP="00E62B32">
      <w:pPr>
        <w:pStyle w:val="ListParagraph"/>
        <w:numPr>
          <w:ilvl w:val="0"/>
          <w:numId w:val="1"/>
        </w:numPr>
      </w:pPr>
      <w:r>
        <w:t xml:space="preserve">Arab </w:t>
      </w:r>
    </w:p>
    <w:p w:rsidR="00E62B32" w:rsidRDefault="00E62B32" w:rsidP="00E62B32">
      <w:pPr>
        <w:pStyle w:val="ListParagraph"/>
        <w:numPr>
          <w:ilvl w:val="0"/>
          <w:numId w:val="1"/>
        </w:numPr>
      </w:pPr>
      <w:r>
        <w:t>Other Ethnic Background</w:t>
      </w:r>
    </w:p>
    <w:p w:rsidR="00E62B32" w:rsidRDefault="00E62B32" w:rsidP="00E62B32">
      <w:pPr>
        <w:pStyle w:val="ListParagraph"/>
        <w:numPr>
          <w:ilvl w:val="0"/>
          <w:numId w:val="1"/>
        </w:numPr>
      </w:pPr>
      <w:r>
        <w:t xml:space="preserve">Prefer not to say </w:t>
      </w:r>
    </w:p>
    <w:p w:rsidR="00F03DBB" w:rsidRDefault="00F03DBB" w:rsidP="00F03DBB"/>
    <w:p w:rsidR="00F03DBB" w:rsidRDefault="00F03DBB" w:rsidP="00F03DBB">
      <w:pPr>
        <w:rPr>
          <w:b/>
        </w:rPr>
      </w:pPr>
      <w:r w:rsidRPr="00F03DBB">
        <w:rPr>
          <w:b/>
        </w:rPr>
        <w:t xml:space="preserve">Disabilities and </w:t>
      </w:r>
      <w:r w:rsidR="009E4445">
        <w:rPr>
          <w:b/>
        </w:rPr>
        <w:t>m</w:t>
      </w:r>
      <w:r w:rsidRPr="00F03DBB">
        <w:rPr>
          <w:b/>
        </w:rPr>
        <w:t xml:space="preserve">edical </w:t>
      </w:r>
      <w:r w:rsidR="009E4445">
        <w:rPr>
          <w:b/>
        </w:rPr>
        <w:t>c</w:t>
      </w:r>
      <w:r w:rsidRPr="00F03DBB">
        <w:rPr>
          <w:b/>
        </w:rPr>
        <w:t xml:space="preserve">onditions </w:t>
      </w:r>
    </w:p>
    <w:p w:rsidR="00F03DBB" w:rsidRDefault="00F03DBB" w:rsidP="00F03DBB">
      <w:pPr>
        <w:rPr>
          <w:b/>
        </w:rPr>
      </w:pPr>
    </w:p>
    <w:p w:rsidR="00F03DBB" w:rsidRPr="00F03DBB" w:rsidRDefault="00F03DBB" w:rsidP="00F03DBB">
      <w:r>
        <w:t xml:space="preserve">To ensure that the University can provide appropriate support whilst on campus, we ask all students who may require additional support to outline their specific needs. This information will </w:t>
      </w:r>
      <w:r w:rsidRPr="00F03DBB">
        <w:rPr>
          <w:b/>
        </w:rPr>
        <w:t>NOT</w:t>
      </w:r>
      <w:r>
        <w:t xml:space="preserve"> be used in any way to assess eligibility to attend the Medical Summer School </w:t>
      </w:r>
    </w:p>
    <w:p w:rsidR="00E339DC" w:rsidRDefault="00E339DC" w:rsidP="00E339DC"/>
    <w:p w:rsidR="00E339DC" w:rsidRDefault="00E339DC" w:rsidP="00E339DC">
      <w:r>
        <w:t>Do you consider yourself to have a disability</w:t>
      </w:r>
      <w:r w:rsidR="00F03DBB">
        <w:t>?</w:t>
      </w:r>
      <w:r w:rsidR="00CC2BF5">
        <w:t>*</w:t>
      </w:r>
      <w:r>
        <w:t xml:space="preserve"> (please tick/highlight one or more)</w:t>
      </w:r>
    </w:p>
    <w:p w:rsidR="00E339DC" w:rsidRDefault="00E339DC" w:rsidP="00E339DC"/>
    <w:tbl>
      <w:tblPr>
        <w:tblStyle w:val="TableGrid"/>
        <w:tblW w:w="0" w:type="auto"/>
        <w:tblLook w:val="04A0" w:firstRow="1" w:lastRow="0" w:firstColumn="1" w:lastColumn="0" w:noHBand="0" w:noVBand="1"/>
      </w:tblPr>
      <w:tblGrid>
        <w:gridCol w:w="377"/>
        <w:gridCol w:w="2879"/>
        <w:gridCol w:w="1984"/>
        <w:gridCol w:w="425"/>
        <w:gridCol w:w="3351"/>
      </w:tblGrid>
      <w:tr w:rsidR="00E339DC" w:rsidTr="00F03DBB">
        <w:tc>
          <w:tcPr>
            <w:tcW w:w="377" w:type="dxa"/>
            <w:tcBorders>
              <w:bottom w:val="single" w:sz="4" w:space="0" w:color="auto"/>
            </w:tcBorders>
          </w:tcPr>
          <w:p w:rsidR="00E339DC" w:rsidRDefault="00E339DC" w:rsidP="00E339DC"/>
        </w:tc>
        <w:tc>
          <w:tcPr>
            <w:tcW w:w="2879" w:type="dxa"/>
            <w:tcBorders>
              <w:bottom w:val="single" w:sz="4" w:space="0" w:color="auto"/>
            </w:tcBorders>
          </w:tcPr>
          <w:p w:rsidR="00E339DC" w:rsidRDefault="00E339DC" w:rsidP="00E339DC">
            <w:r>
              <w:t xml:space="preserve">No </w:t>
            </w:r>
            <w:r w:rsidR="009E4445">
              <w:t>k</w:t>
            </w:r>
            <w:r>
              <w:t xml:space="preserve">nown </w:t>
            </w:r>
            <w:r w:rsidR="009E4445">
              <w:t>d</w:t>
            </w:r>
            <w:r>
              <w:t>isability</w:t>
            </w:r>
          </w:p>
        </w:tc>
        <w:tc>
          <w:tcPr>
            <w:tcW w:w="19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351" w:type="dxa"/>
            <w:tcBorders>
              <w:bottom w:val="single" w:sz="4" w:space="0" w:color="auto"/>
            </w:tcBorders>
          </w:tcPr>
          <w:p w:rsidR="00E339DC" w:rsidRDefault="00E339DC" w:rsidP="00E339DC">
            <w:r>
              <w:t xml:space="preserve">Mental </w:t>
            </w:r>
            <w:r w:rsidR="009E4445">
              <w:t>h</w:t>
            </w:r>
            <w:r>
              <w:t xml:space="preserve">ealth </w:t>
            </w:r>
            <w:r w:rsidR="009E4445">
              <w:t>c</w:t>
            </w:r>
            <w:r>
              <w:t xml:space="preserve">ondition (e.g. </w:t>
            </w:r>
            <w:r w:rsidR="009E4445">
              <w:t>d</w:t>
            </w:r>
            <w:r>
              <w:t xml:space="preserve">epression, </w:t>
            </w:r>
            <w:r w:rsidR="009E4445">
              <w:t>s</w:t>
            </w:r>
            <w:r>
              <w:t xml:space="preserve">chizophrenia) </w:t>
            </w:r>
          </w:p>
        </w:tc>
      </w:tr>
      <w:tr w:rsidR="00E339DC" w:rsidTr="00F03DBB">
        <w:tc>
          <w:tcPr>
            <w:tcW w:w="377" w:type="dxa"/>
            <w:tcBorders>
              <w:left w:val="nil"/>
              <w:right w:val="nil"/>
            </w:tcBorders>
          </w:tcPr>
          <w:p w:rsidR="00E339DC" w:rsidRDefault="00E339DC" w:rsidP="00E339DC"/>
        </w:tc>
        <w:tc>
          <w:tcPr>
            <w:tcW w:w="2879" w:type="dxa"/>
            <w:tcBorders>
              <w:left w:val="nil"/>
              <w:right w:val="nil"/>
            </w:tcBorders>
          </w:tcPr>
          <w:p w:rsidR="00E339DC" w:rsidRDefault="00E339DC" w:rsidP="00E339DC"/>
        </w:tc>
        <w:tc>
          <w:tcPr>
            <w:tcW w:w="19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351" w:type="dxa"/>
            <w:tcBorders>
              <w:left w:val="nil"/>
              <w:right w:val="nil"/>
            </w:tcBorders>
          </w:tcPr>
          <w:p w:rsidR="00E339DC" w:rsidRDefault="00E339DC" w:rsidP="00E339DC"/>
        </w:tc>
      </w:tr>
      <w:tr w:rsidR="00E339DC" w:rsidTr="00F03DBB">
        <w:tc>
          <w:tcPr>
            <w:tcW w:w="377" w:type="dxa"/>
            <w:tcBorders>
              <w:bottom w:val="single" w:sz="4" w:space="0" w:color="auto"/>
            </w:tcBorders>
          </w:tcPr>
          <w:p w:rsidR="00E339DC" w:rsidRDefault="00E339DC" w:rsidP="00E339DC"/>
        </w:tc>
        <w:tc>
          <w:tcPr>
            <w:tcW w:w="2879" w:type="dxa"/>
            <w:tcBorders>
              <w:bottom w:val="single" w:sz="4" w:space="0" w:color="auto"/>
            </w:tcBorders>
          </w:tcPr>
          <w:p w:rsidR="00E339DC" w:rsidRDefault="00E339DC" w:rsidP="00E339DC">
            <w:r>
              <w:t xml:space="preserve">Specific </w:t>
            </w:r>
            <w:r w:rsidR="009E4445">
              <w:t>l</w:t>
            </w:r>
            <w:r>
              <w:t xml:space="preserve">earning </w:t>
            </w:r>
            <w:r w:rsidR="009E4445">
              <w:t>d</w:t>
            </w:r>
            <w:r>
              <w:t xml:space="preserve">isability </w:t>
            </w:r>
          </w:p>
          <w:p w:rsidR="00E339DC" w:rsidRDefault="00E339DC" w:rsidP="00E339DC">
            <w:r>
              <w:t xml:space="preserve">(e.g. </w:t>
            </w:r>
            <w:r w:rsidR="009E4445">
              <w:t>d</w:t>
            </w:r>
            <w:r>
              <w:t xml:space="preserve">yslexia, </w:t>
            </w:r>
            <w:r w:rsidR="009E4445">
              <w:t>d</w:t>
            </w:r>
            <w:r>
              <w:t xml:space="preserve">yspraxia) </w:t>
            </w:r>
          </w:p>
        </w:tc>
        <w:tc>
          <w:tcPr>
            <w:tcW w:w="19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351" w:type="dxa"/>
            <w:tcBorders>
              <w:bottom w:val="single" w:sz="4" w:space="0" w:color="auto"/>
            </w:tcBorders>
          </w:tcPr>
          <w:p w:rsidR="00E339DC" w:rsidRDefault="00E339DC" w:rsidP="00E339DC">
            <w:r>
              <w:t xml:space="preserve">Physical </w:t>
            </w:r>
            <w:r w:rsidR="009E4445">
              <w:t>i</w:t>
            </w:r>
            <w:r>
              <w:t xml:space="preserve">mpairment or </w:t>
            </w:r>
            <w:r w:rsidR="009E4445">
              <w:t>m</w:t>
            </w:r>
            <w:r>
              <w:t xml:space="preserve">obility </w:t>
            </w:r>
          </w:p>
          <w:p w:rsidR="00E339DC" w:rsidRDefault="00E339DC" w:rsidP="00E339DC">
            <w:r>
              <w:t xml:space="preserve">(e.g. </w:t>
            </w:r>
            <w:r w:rsidR="009E4445">
              <w:t>w</w:t>
            </w:r>
            <w:r>
              <w:t xml:space="preserve">heelchair, </w:t>
            </w:r>
            <w:r w:rsidR="009E4445">
              <w:t>c</w:t>
            </w:r>
            <w:r>
              <w:t xml:space="preserve">rutches) </w:t>
            </w:r>
          </w:p>
        </w:tc>
      </w:tr>
      <w:tr w:rsidR="00E339DC" w:rsidTr="00F03DBB">
        <w:tc>
          <w:tcPr>
            <w:tcW w:w="377" w:type="dxa"/>
            <w:tcBorders>
              <w:left w:val="nil"/>
              <w:right w:val="nil"/>
            </w:tcBorders>
          </w:tcPr>
          <w:p w:rsidR="00E339DC" w:rsidRDefault="00E339DC" w:rsidP="00E339DC"/>
        </w:tc>
        <w:tc>
          <w:tcPr>
            <w:tcW w:w="2879" w:type="dxa"/>
            <w:tcBorders>
              <w:left w:val="nil"/>
              <w:right w:val="nil"/>
            </w:tcBorders>
          </w:tcPr>
          <w:p w:rsidR="00E339DC" w:rsidRDefault="00E339DC" w:rsidP="00E339DC"/>
        </w:tc>
        <w:tc>
          <w:tcPr>
            <w:tcW w:w="19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351" w:type="dxa"/>
            <w:tcBorders>
              <w:left w:val="nil"/>
              <w:right w:val="nil"/>
            </w:tcBorders>
          </w:tcPr>
          <w:p w:rsidR="00E339DC" w:rsidRDefault="00E339DC" w:rsidP="00E339DC"/>
        </w:tc>
      </w:tr>
      <w:tr w:rsidR="00E339DC" w:rsidTr="00F03DBB">
        <w:tc>
          <w:tcPr>
            <w:tcW w:w="377" w:type="dxa"/>
            <w:tcBorders>
              <w:bottom w:val="single" w:sz="4" w:space="0" w:color="auto"/>
            </w:tcBorders>
          </w:tcPr>
          <w:p w:rsidR="00E339DC" w:rsidRDefault="00E339DC" w:rsidP="00E339DC"/>
        </w:tc>
        <w:tc>
          <w:tcPr>
            <w:tcW w:w="2879" w:type="dxa"/>
            <w:tcBorders>
              <w:bottom w:val="single" w:sz="4" w:space="0" w:color="auto"/>
            </w:tcBorders>
          </w:tcPr>
          <w:p w:rsidR="00E339DC" w:rsidRDefault="00D7242F" w:rsidP="00E339DC">
            <w:r>
              <w:t>Deaf or</w:t>
            </w:r>
            <w:r w:rsidR="00E339DC">
              <w:t xml:space="preserve"> </w:t>
            </w:r>
            <w:r w:rsidR="009E4445">
              <w:t>s</w:t>
            </w:r>
            <w:r w:rsidR="00E339DC">
              <w:t xml:space="preserve">erious </w:t>
            </w:r>
            <w:r w:rsidR="009E4445">
              <w:t>h</w:t>
            </w:r>
            <w:r w:rsidR="00E339DC">
              <w:t xml:space="preserve">earing </w:t>
            </w:r>
            <w:r w:rsidR="009E4445">
              <w:t>i</w:t>
            </w:r>
            <w:r w:rsidR="00F03DBB">
              <w:t>mpairment</w:t>
            </w:r>
          </w:p>
        </w:tc>
        <w:tc>
          <w:tcPr>
            <w:tcW w:w="19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351" w:type="dxa"/>
            <w:tcBorders>
              <w:bottom w:val="single" w:sz="4" w:space="0" w:color="auto"/>
            </w:tcBorders>
          </w:tcPr>
          <w:p w:rsidR="00E339DC" w:rsidRDefault="00E339DC" w:rsidP="00E339DC">
            <w:r>
              <w:t xml:space="preserve">General </w:t>
            </w:r>
            <w:r w:rsidR="009E4445">
              <w:t>l</w:t>
            </w:r>
            <w:r>
              <w:t xml:space="preserve">earning </w:t>
            </w:r>
            <w:r w:rsidR="009E4445">
              <w:t>d</w:t>
            </w:r>
            <w:r>
              <w:t xml:space="preserve">isability </w:t>
            </w:r>
          </w:p>
          <w:p w:rsidR="00E339DC" w:rsidRDefault="00E339DC" w:rsidP="00E339DC">
            <w:r>
              <w:t xml:space="preserve">(e.g. </w:t>
            </w:r>
            <w:r w:rsidR="009E4445">
              <w:t>d</w:t>
            </w:r>
            <w:r>
              <w:t xml:space="preserve">own’s </w:t>
            </w:r>
            <w:r w:rsidR="009E4445">
              <w:t>s</w:t>
            </w:r>
            <w:r>
              <w:t>yndrome)</w:t>
            </w:r>
          </w:p>
        </w:tc>
      </w:tr>
      <w:tr w:rsidR="00E339DC" w:rsidTr="00F03DBB">
        <w:tc>
          <w:tcPr>
            <w:tcW w:w="377" w:type="dxa"/>
            <w:tcBorders>
              <w:left w:val="nil"/>
              <w:right w:val="nil"/>
            </w:tcBorders>
          </w:tcPr>
          <w:p w:rsidR="00E339DC" w:rsidRDefault="00E339DC" w:rsidP="00E339DC"/>
        </w:tc>
        <w:tc>
          <w:tcPr>
            <w:tcW w:w="2879" w:type="dxa"/>
            <w:tcBorders>
              <w:left w:val="nil"/>
              <w:right w:val="nil"/>
            </w:tcBorders>
          </w:tcPr>
          <w:p w:rsidR="00E339DC" w:rsidRDefault="00E339DC" w:rsidP="00E339DC"/>
        </w:tc>
        <w:tc>
          <w:tcPr>
            <w:tcW w:w="19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351" w:type="dxa"/>
            <w:tcBorders>
              <w:left w:val="nil"/>
              <w:right w:val="nil"/>
            </w:tcBorders>
          </w:tcPr>
          <w:p w:rsidR="00E339DC" w:rsidRDefault="00E339DC" w:rsidP="00E339DC"/>
        </w:tc>
      </w:tr>
      <w:tr w:rsidR="00E339DC" w:rsidTr="00F03DBB">
        <w:tc>
          <w:tcPr>
            <w:tcW w:w="377" w:type="dxa"/>
            <w:tcBorders>
              <w:bottom w:val="single" w:sz="4" w:space="0" w:color="auto"/>
            </w:tcBorders>
          </w:tcPr>
          <w:p w:rsidR="00E339DC" w:rsidRDefault="00E339DC" w:rsidP="00E339DC"/>
        </w:tc>
        <w:tc>
          <w:tcPr>
            <w:tcW w:w="2879" w:type="dxa"/>
            <w:tcBorders>
              <w:bottom w:val="single" w:sz="4" w:space="0" w:color="auto"/>
            </w:tcBorders>
          </w:tcPr>
          <w:p w:rsidR="00E339DC" w:rsidRDefault="00E339DC" w:rsidP="00E339DC">
            <w:r>
              <w:t xml:space="preserve">Blind or </w:t>
            </w:r>
            <w:r w:rsidR="009E4445">
              <w:t>s</w:t>
            </w:r>
            <w:r>
              <w:t xml:space="preserve">erious </w:t>
            </w:r>
            <w:r w:rsidR="009E4445">
              <w:t>v</w:t>
            </w:r>
            <w:r w:rsidR="00F03DBB">
              <w:t>isual</w:t>
            </w:r>
            <w:r>
              <w:t xml:space="preserve"> </w:t>
            </w:r>
            <w:r w:rsidR="009E4445">
              <w:t>i</w:t>
            </w:r>
            <w:r>
              <w:t>mpairment</w:t>
            </w:r>
          </w:p>
        </w:tc>
        <w:tc>
          <w:tcPr>
            <w:tcW w:w="19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351" w:type="dxa"/>
            <w:tcBorders>
              <w:bottom w:val="single" w:sz="4" w:space="0" w:color="auto"/>
            </w:tcBorders>
          </w:tcPr>
          <w:p w:rsidR="00E339DC" w:rsidRDefault="00F03DBB" w:rsidP="00E339DC">
            <w:r>
              <w:t xml:space="preserve">Cognitive </w:t>
            </w:r>
            <w:r w:rsidR="009E4445">
              <w:t>i</w:t>
            </w:r>
            <w:r>
              <w:t xml:space="preserve">mpairment (e.g. </w:t>
            </w:r>
            <w:r w:rsidR="009E4445">
              <w:t>a</w:t>
            </w:r>
            <w:r>
              <w:t xml:space="preserve">utistic </w:t>
            </w:r>
            <w:r w:rsidR="009E4445">
              <w:t>s</w:t>
            </w:r>
            <w:r>
              <w:t xml:space="preserve">pectrum </w:t>
            </w:r>
            <w:r w:rsidR="009E4445">
              <w:t>d</w:t>
            </w:r>
            <w:r>
              <w:t>isorder, or</w:t>
            </w:r>
            <w:r w:rsidR="00E31CD1">
              <w:t xml:space="preserve"> resulting from head injury etc</w:t>
            </w:r>
            <w:r w:rsidR="00D7242F">
              <w:t>)</w:t>
            </w:r>
          </w:p>
        </w:tc>
      </w:tr>
      <w:tr w:rsidR="00E339DC" w:rsidTr="00F03DBB">
        <w:tc>
          <w:tcPr>
            <w:tcW w:w="377" w:type="dxa"/>
            <w:tcBorders>
              <w:left w:val="nil"/>
              <w:right w:val="nil"/>
            </w:tcBorders>
          </w:tcPr>
          <w:p w:rsidR="00E339DC" w:rsidRDefault="00E339DC" w:rsidP="00E339DC"/>
        </w:tc>
        <w:tc>
          <w:tcPr>
            <w:tcW w:w="2879" w:type="dxa"/>
            <w:tcBorders>
              <w:left w:val="nil"/>
              <w:right w:val="nil"/>
            </w:tcBorders>
          </w:tcPr>
          <w:p w:rsidR="00E339DC" w:rsidRDefault="00E339DC" w:rsidP="00E339DC"/>
        </w:tc>
        <w:tc>
          <w:tcPr>
            <w:tcW w:w="19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351" w:type="dxa"/>
            <w:tcBorders>
              <w:left w:val="nil"/>
              <w:right w:val="nil"/>
            </w:tcBorders>
          </w:tcPr>
          <w:p w:rsidR="00E339DC" w:rsidRDefault="00E339DC" w:rsidP="00E339DC"/>
        </w:tc>
      </w:tr>
      <w:tr w:rsidR="00E339DC" w:rsidTr="00E339DC">
        <w:tc>
          <w:tcPr>
            <w:tcW w:w="377" w:type="dxa"/>
          </w:tcPr>
          <w:p w:rsidR="00E339DC" w:rsidRDefault="00E339DC" w:rsidP="00E339DC"/>
        </w:tc>
        <w:tc>
          <w:tcPr>
            <w:tcW w:w="2879" w:type="dxa"/>
          </w:tcPr>
          <w:p w:rsidR="00E339DC" w:rsidRDefault="00D7242F" w:rsidP="00E339DC">
            <w:r>
              <w:t xml:space="preserve">Long-standing </w:t>
            </w:r>
            <w:r w:rsidR="009E4445">
              <w:t>i</w:t>
            </w:r>
            <w:r w:rsidR="00E339DC">
              <w:t xml:space="preserve">llness or condition (e.g. </w:t>
            </w:r>
            <w:r w:rsidR="009E4445">
              <w:t>c</w:t>
            </w:r>
            <w:r w:rsidR="00E339DC">
              <w:t xml:space="preserve">ancer, HIV, </w:t>
            </w:r>
            <w:r w:rsidR="009E4445">
              <w:t>d</w:t>
            </w:r>
            <w:r w:rsidR="00E339DC">
              <w:t xml:space="preserve">iabetes, </w:t>
            </w:r>
            <w:r w:rsidR="009E4445">
              <w:t>e</w:t>
            </w:r>
            <w:r w:rsidR="00E339DC">
              <w:t>pilepsy)</w:t>
            </w:r>
          </w:p>
        </w:tc>
        <w:tc>
          <w:tcPr>
            <w:tcW w:w="1984" w:type="dxa"/>
            <w:tcBorders>
              <w:top w:val="nil"/>
              <w:bottom w:val="nil"/>
            </w:tcBorders>
          </w:tcPr>
          <w:p w:rsidR="00E339DC" w:rsidRDefault="00E339DC" w:rsidP="00E339DC"/>
        </w:tc>
        <w:tc>
          <w:tcPr>
            <w:tcW w:w="425" w:type="dxa"/>
          </w:tcPr>
          <w:p w:rsidR="00E339DC" w:rsidRDefault="00E339DC" w:rsidP="00E339DC"/>
        </w:tc>
        <w:tc>
          <w:tcPr>
            <w:tcW w:w="3351" w:type="dxa"/>
          </w:tcPr>
          <w:p w:rsidR="00E339DC" w:rsidRDefault="00F03DBB" w:rsidP="00E339DC">
            <w:r>
              <w:t xml:space="preserve">Other </w:t>
            </w:r>
            <w:r w:rsidR="009E4445">
              <w:t>t</w:t>
            </w:r>
            <w:r>
              <w:t xml:space="preserve">ype of </w:t>
            </w:r>
            <w:r w:rsidR="009E4445">
              <w:t>d</w:t>
            </w:r>
            <w:r>
              <w:t xml:space="preserve">isability (please provide details below) </w:t>
            </w:r>
          </w:p>
        </w:tc>
      </w:tr>
    </w:tbl>
    <w:p w:rsidR="00E339DC" w:rsidRDefault="00E339DC" w:rsidP="00E339DC">
      <w:r>
        <w:t xml:space="preserve"> </w:t>
      </w:r>
    </w:p>
    <w:p w:rsidR="00E339DC" w:rsidRDefault="00E339DC" w:rsidP="00E339DC"/>
    <w:p w:rsidR="00E339DC" w:rsidRDefault="00F03DBB" w:rsidP="00E339DC">
      <w:r>
        <w:t xml:space="preserve">Please provide details of support you may require as part of </w:t>
      </w:r>
      <w:r w:rsidR="00D7242F">
        <w:t xml:space="preserve">the Medicine </w:t>
      </w:r>
      <w:r>
        <w:t xml:space="preserve">Summer School. This information will be shared with University </w:t>
      </w:r>
      <w:r w:rsidR="009E4445">
        <w:t xml:space="preserve">of Sunderland </w:t>
      </w:r>
      <w:r>
        <w:t xml:space="preserve">Student Services so that we can consider and implement necessary reasonable adjustments. </w:t>
      </w:r>
    </w:p>
    <w:p w:rsidR="00F03DBB" w:rsidRDefault="00F03DBB" w:rsidP="00E339DC"/>
    <w:tbl>
      <w:tblPr>
        <w:tblStyle w:val="TableGrid"/>
        <w:tblW w:w="0" w:type="auto"/>
        <w:tblLook w:val="04A0" w:firstRow="1" w:lastRow="0" w:firstColumn="1" w:lastColumn="0" w:noHBand="0" w:noVBand="1"/>
      </w:tblPr>
      <w:tblGrid>
        <w:gridCol w:w="9016"/>
      </w:tblGrid>
      <w:tr w:rsidR="00F03DBB" w:rsidTr="00F03DBB">
        <w:tc>
          <w:tcPr>
            <w:tcW w:w="9016" w:type="dxa"/>
          </w:tcPr>
          <w:p w:rsidR="00F03DBB" w:rsidRDefault="00F03DBB" w:rsidP="00E339DC"/>
          <w:p w:rsidR="00F03DBB" w:rsidRDefault="00F03DBB" w:rsidP="00E339DC"/>
          <w:p w:rsidR="00F03DBB" w:rsidRDefault="00F03DBB" w:rsidP="00E339DC"/>
          <w:p w:rsidR="00F03DBB" w:rsidRDefault="00F03DBB" w:rsidP="00E339DC"/>
          <w:p w:rsidR="00F03DBB" w:rsidRDefault="00F03DBB" w:rsidP="00E339DC"/>
          <w:p w:rsidR="00F03DBB" w:rsidRDefault="00F03DBB" w:rsidP="00E339DC"/>
          <w:p w:rsidR="00F03DBB" w:rsidRDefault="00F03DBB" w:rsidP="00E339DC"/>
          <w:p w:rsidR="00F03DBB" w:rsidRDefault="00F03DBB" w:rsidP="00E339DC"/>
          <w:p w:rsidR="00F03DBB" w:rsidRDefault="00F03DBB" w:rsidP="00E339DC"/>
          <w:p w:rsidR="00F03DBB" w:rsidRDefault="00F03DBB" w:rsidP="00E339DC"/>
        </w:tc>
      </w:tr>
    </w:tbl>
    <w:p w:rsidR="00F03DBB" w:rsidRDefault="00F03DBB" w:rsidP="00E339DC"/>
    <w:p w:rsidR="00F03DBB" w:rsidRDefault="00F03DBB" w:rsidP="00E339DC">
      <w:pPr>
        <w:rPr>
          <w:b/>
        </w:rPr>
      </w:pPr>
      <w:r w:rsidRPr="00F03DBB">
        <w:rPr>
          <w:b/>
        </w:rPr>
        <w:t>Dietary requirements</w:t>
      </w:r>
      <w:r w:rsidR="00404EA4">
        <w:rPr>
          <w:b/>
        </w:rPr>
        <w:t xml:space="preserve"> and allergies</w:t>
      </w:r>
      <w:r w:rsidRPr="00F03DBB">
        <w:rPr>
          <w:b/>
        </w:rPr>
        <w:t xml:space="preserve">: </w:t>
      </w:r>
    </w:p>
    <w:p w:rsidR="00F03DBB" w:rsidRDefault="00F03DBB" w:rsidP="00E339DC">
      <w:r>
        <w:t xml:space="preserve">Please </w:t>
      </w:r>
      <w:r w:rsidR="00404EA4">
        <w:t>detail below any</w:t>
      </w:r>
      <w:r>
        <w:t xml:space="preserve"> dietary requirement</w:t>
      </w:r>
      <w:r w:rsidR="00404EA4">
        <w:t xml:space="preserve">s and/or food allergies that you have. </w:t>
      </w:r>
    </w:p>
    <w:p w:rsidR="00404EA4" w:rsidRDefault="00404EA4" w:rsidP="00E339DC"/>
    <w:tbl>
      <w:tblPr>
        <w:tblStyle w:val="TableGrid"/>
        <w:tblW w:w="0" w:type="auto"/>
        <w:tblLook w:val="04A0" w:firstRow="1" w:lastRow="0" w:firstColumn="1" w:lastColumn="0" w:noHBand="0" w:noVBand="1"/>
      </w:tblPr>
      <w:tblGrid>
        <w:gridCol w:w="9016"/>
      </w:tblGrid>
      <w:tr w:rsidR="001066D5" w:rsidTr="001066D5">
        <w:tc>
          <w:tcPr>
            <w:tcW w:w="9016" w:type="dxa"/>
          </w:tcPr>
          <w:p w:rsidR="001066D5" w:rsidRDefault="001066D5" w:rsidP="00E339DC"/>
          <w:p w:rsidR="001066D5" w:rsidRDefault="001066D5" w:rsidP="00E339DC"/>
          <w:p w:rsidR="001066D5" w:rsidRDefault="001066D5" w:rsidP="00E339DC"/>
          <w:p w:rsidR="001066D5" w:rsidRDefault="001066D5" w:rsidP="00E339DC"/>
          <w:p w:rsidR="001066D5" w:rsidRDefault="001066D5" w:rsidP="00E339DC"/>
          <w:p w:rsidR="001066D5" w:rsidRDefault="001066D5" w:rsidP="00E339DC"/>
        </w:tc>
      </w:tr>
    </w:tbl>
    <w:p w:rsidR="001066D5" w:rsidRDefault="001066D5" w:rsidP="00E339DC"/>
    <w:p w:rsidR="00404EA4" w:rsidRPr="001066D5" w:rsidRDefault="001066D5" w:rsidP="00E339DC">
      <w:pPr>
        <w:rPr>
          <w:b/>
        </w:rPr>
      </w:pPr>
      <w:r w:rsidRPr="001066D5">
        <w:rPr>
          <w:b/>
        </w:rPr>
        <w:t xml:space="preserve">Emergency </w:t>
      </w:r>
      <w:r w:rsidR="009E4445">
        <w:rPr>
          <w:b/>
        </w:rPr>
        <w:t>c</w:t>
      </w:r>
      <w:r w:rsidRPr="001066D5">
        <w:rPr>
          <w:b/>
        </w:rPr>
        <w:t xml:space="preserve">ontact </w:t>
      </w:r>
      <w:r w:rsidR="009E4445">
        <w:rPr>
          <w:b/>
        </w:rPr>
        <w:t>d</w:t>
      </w:r>
      <w:r w:rsidRPr="001066D5">
        <w:rPr>
          <w:b/>
        </w:rPr>
        <w:t xml:space="preserve">etails </w:t>
      </w:r>
    </w:p>
    <w:p w:rsidR="001066D5" w:rsidRDefault="001066D5" w:rsidP="00E339DC">
      <w:r>
        <w:t xml:space="preserve">Please provide the details of someone who we could contact in case of an emergency (e.g. person with parental responsibility) </w:t>
      </w:r>
    </w:p>
    <w:p w:rsidR="001066D5" w:rsidRDefault="001066D5" w:rsidP="00E339DC"/>
    <w:tbl>
      <w:tblPr>
        <w:tblStyle w:val="TableGrid"/>
        <w:tblW w:w="0" w:type="auto"/>
        <w:tblLook w:val="04A0" w:firstRow="1" w:lastRow="0" w:firstColumn="1" w:lastColumn="0" w:noHBand="0" w:noVBand="1"/>
      </w:tblPr>
      <w:tblGrid>
        <w:gridCol w:w="2263"/>
        <w:gridCol w:w="6753"/>
      </w:tblGrid>
      <w:tr w:rsidR="001066D5" w:rsidTr="001066D5">
        <w:tc>
          <w:tcPr>
            <w:tcW w:w="2263" w:type="dxa"/>
          </w:tcPr>
          <w:p w:rsidR="001066D5" w:rsidRPr="001066D5" w:rsidRDefault="001066D5" w:rsidP="00E339DC">
            <w:pPr>
              <w:rPr>
                <w:b/>
              </w:rPr>
            </w:pPr>
            <w:r w:rsidRPr="001066D5">
              <w:rPr>
                <w:b/>
              </w:rPr>
              <w:t xml:space="preserve">Full </w:t>
            </w:r>
            <w:r w:rsidR="009E4445">
              <w:rPr>
                <w:b/>
              </w:rPr>
              <w:t>n</w:t>
            </w:r>
            <w:r w:rsidRPr="001066D5">
              <w:rPr>
                <w:b/>
              </w:rPr>
              <w:t>ame</w:t>
            </w:r>
            <w:r w:rsidR="00D966D8">
              <w:rPr>
                <w:b/>
              </w:rPr>
              <w:t>*</w:t>
            </w:r>
          </w:p>
        </w:tc>
        <w:tc>
          <w:tcPr>
            <w:tcW w:w="6753" w:type="dxa"/>
          </w:tcPr>
          <w:p w:rsidR="001066D5" w:rsidRDefault="001066D5" w:rsidP="00E339DC"/>
          <w:p w:rsidR="001066D5" w:rsidRDefault="001066D5" w:rsidP="00E339DC"/>
        </w:tc>
      </w:tr>
      <w:tr w:rsidR="001066D5" w:rsidTr="001066D5">
        <w:tc>
          <w:tcPr>
            <w:tcW w:w="2263" w:type="dxa"/>
          </w:tcPr>
          <w:p w:rsidR="001066D5" w:rsidRPr="001066D5" w:rsidRDefault="00D966D8" w:rsidP="00E339DC">
            <w:pPr>
              <w:rPr>
                <w:b/>
              </w:rPr>
            </w:pPr>
            <w:r>
              <w:rPr>
                <w:b/>
              </w:rPr>
              <w:t>Relationship to you*</w:t>
            </w:r>
          </w:p>
        </w:tc>
        <w:tc>
          <w:tcPr>
            <w:tcW w:w="6753" w:type="dxa"/>
          </w:tcPr>
          <w:p w:rsidR="001066D5" w:rsidRDefault="001066D5" w:rsidP="00E339DC"/>
          <w:p w:rsidR="001066D5" w:rsidRDefault="001066D5" w:rsidP="00E339DC"/>
        </w:tc>
      </w:tr>
      <w:tr w:rsidR="001066D5" w:rsidTr="001066D5">
        <w:tc>
          <w:tcPr>
            <w:tcW w:w="2263" w:type="dxa"/>
          </w:tcPr>
          <w:p w:rsidR="001066D5" w:rsidRPr="001066D5" w:rsidRDefault="001066D5" w:rsidP="00E339DC">
            <w:pPr>
              <w:rPr>
                <w:b/>
              </w:rPr>
            </w:pPr>
            <w:r w:rsidRPr="001066D5">
              <w:rPr>
                <w:b/>
              </w:rPr>
              <w:t xml:space="preserve">Telephone </w:t>
            </w:r>
            <w:r w:rsidR="009E4445">
              <w:rPr>
                <w:b/>
              </w:rPr>
              <w:t>n</w:t>
            </w:r>
            <w:r>
              <w:rPr>
                <w:b/>
              </w:rPr>
              <w:t>umber</w:t>
            </w:r>
            <w:r w:rsidR="00D966D8">
              <w:rPr>
                <w:b/>
              </w:rPr>
              <w:t>*</w:t>
            </w:r>
          </w:p>
        </w:tc>
        <w:tc>
          <w:tcPr>
            <w:tcW w:w="6753" w:type="dxa"/>
          </w:tcPr>
          <w:p w:rsidR="001066D5" w:rsidRDefault="001066D5" w:rsidP="00E339DC"/>
          <w:p w:rsidR="001066D5" w:rsidRDefault="001066D5" w:rsidP="00E339DC"/>
        </w:tc>
      </w:tr>
    </w:tbl>
    <w:p w:rsidR="001066D5" w:rsidRDefault="001066D5" w:rsidP="00E339DC"/>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D966D8" w:rsidRDefault="00D966D8" w:rsidP="00E339DC">
      <w:pPr>
        <w:rPr>
          <w:b/>
          <w:u w:val="single"/>
        </w:rPr>
      </w:pPr>
    </w:p>
    <w:p w:rsidR="001066D5" w:rsidRDefault="001066D5" w:rsidP="00E339DC">
      <w:pPr>
        <w:rPr>
          <w:b/>
          <w:u w:val="single"/>
        </w:rPr>
      </w:pPr>
      <w:r w:rsidRPr="001066D5">
        <w:rPr>
          <w:b/>
          <w:u w:val="single"/>
        </w:rPr>
        <w:t xml:space="preserve">Your </w:t>
      </w:r>
      <w:r w:rsidR="009E4445">
        <w:rPr>
          <w:b/>
          <w:u w:val="single"/>
        </w:rPr>
        <w:t>s</w:t>
      </w:r>
      <w:r w:rsidRPr="001066D5">
        <w:rPr>
          <w:b/>
          <w:u w:val="single"/>
        </w:rPr>
        <w:t>tudies</w:t>
      </w:r>
    </w:p>
    <w:p w:rsidR="00D966D8" w:rsidRDefault="00D966D8" w:rsidP="00E339DC">
      <w:pPr>
        <w:rPr>
          <w:b/>
          <w:u w:val="single"/>
        </w:rPr>
      </w:pPr>
    </w:p>
    <w:tbl>
      <w:tblPr>
        <w:tblStyle w:val="TableGrid"/>
        <w:tblW w:w="0" w:type="auto"/>
        <w:tblLook w:val="04A0" w:firstRow="1" w:lastRow="0" w:firstColumn="1" w:lastColumn="0" w:noHBand="0" w:noVBand="1"/>
      </w:tblPr>
      <w:tblGrid>
        <w:gridCol w:w="8926"/>
      </w:tblGrid>
      <w:tr w:rsidR="00D966D8" w:rsidTr="00D966D8">
        <w:trPr>
          <w:trHeight w:val="372"/>
        </w:trPr>
        <w:tc>
          <w:tcPr>
            <w:tcW w:w="8926" w:type="dxa"/>
            <w:tcBorders>
              <w:bottom w:val="single" w:sz="4" w:space="0" w:color="auto"/>
            </w:tcBorders>
          </w:tcPr>
          <w:p w:rsidR="00D966D8" w:rsidRPr="00D966D8" w:rsidRDefault="00D966D8" w:rsidP="00E339DC">
            <w:r w:rsidRPr="00D966D8">
              <w:t xml:space="preserve">Name of </w:t>
            </w:r>
            <w:r w:rsidR="009E4445">
              <w:t>c</w:t>
            </w:r>
            <w:r>
              <w:t xml:space="preserve">urrent </w:t>
            </w:r>
            <w:r w:rsidR="009E4445">
              <w:t>s</w:t>
            </w:r>
            <w:r w:rsidRPr="00D966D8">
              <w:t>chool</w:t>
            </w:r>
            <w:r>
              <w:t>/</w:t>
            </w:r>
            <w:r w:rsidR="009E4445">
              <w:t>s</w:t>
            </w:r>
            <w:r>
              <w:t xml:space="preserve">ixth </w:t>
            </w:r>
            <w:r w:rsidR="009E4445">
              <w:t>f</w:t>
            </w:r>
            <w:r>
              <w:t>orm/</w:t>
            </w:r>
            <w:r w:rsidR="009E4445">
              <w:t>c</w:t>
            </w:r>
            <w:r>
              <w:t>ollege*</w:t>
            </w:r>
          </w:p>
        </w:tc>
      </w:tr>
      <w:tr w:rsidR="00D966D8" w:rsidTr="00D966D8">
        <w:tc>
          <w:tcPr>
            <w:tcW w:w="8926" w:type="dxa"/>
            <w:tcBorders>
              <w:left w:val="nil"/>
              <w:right w:val="nil"/>
            </w:tcBorders>
          </w:tcPr>
          <w:p w:rsidR="00D966D8" w:rsidRDefault="00D966D8" w:rsidP="00E339DC">
            <w:pPr>
              <w:rPr>
                <w:b/>
                <w:u w:val="single"/>
              </w:rPr>
            </w:pPr>
          </w:p>
        </w:tc>
      </w:tr>
      <w:tr w:rsidR="00D966D8" w:rsidTr="00D966D8">
        <w:trPr>
          <w:trHeight w:val="267"/>
        </w:trPr>
        <w:tc>
          <w:tcPr>
            <w:tcW w:w="8926" w:type="dxa"/>
          </w:tcPr>
          <w:p w:rsidR="00D966D8" w:rsidRPr="00D966D8" w:rsidRDefault="00D966D8" w:rsidP="00E31CD1">
            <w:r w:rsidRPr="00D966D8">
              <w:t xml:space="preserve">Name of </w:t>
            </w:r>
            <w:r w:rsidR="009E4445">
              <w:t>s</w:t>
            </w:r>
            <w:r w:rsidRPr="00D966D8">
              <w:t xml:space="preserve">chool where you </w:t>
            </w:r>
            <w:r w:rsidR="00D7242F">
              <w:t>obtained</w:t>
            </w:r>
            <w:r w:rsidRPr="00D966D8">
              <w:t xml:space="preserve"> your GCSEs</w:t>
            </w:r>
            <w:r w:rsidR="00D7242F">
              <w:t xml:space="preserve"> (i</w:t>
            </w:r>
            <w:r>
              <w:t>f different)</w:t>
            </w:r>
          </w:p>
        </w:tc>
      </w:tr>
    </w:tbl>
    <w:p w:rsidR="00D966D8" w:rsidRDefault="00D966D8" w:rsidP="00E339DC">
      <w:pPr>
        <w:rPr>
          <w:b/>
          <w:u w:val="single"/>
        </w:rPr>
      </w:pPr>
    </w:p>
    <w:p w:rsidR="001066D5" w:rsidRDefault="001066D5" w:rsidP="00E339DC">
      <w:pPr>
        <w:rPr>
          <w:b/>
        </w:rPr>
      </w:pPr>
      <w:r w:rsidRPr="001066D5">
        <w:rPr>
          <w:b/>
        </w:rPr>
        <w:t xml:space="preserve">Please read the following before completing the below information: </w:t>
      </w:r>
    </w:p>
    <w:p w:rsidR="00215742" w:rsidRDefault="001066D5" w:rsidP="00E339DC">
      <w:pPr>
        <w:rPr>
          <w:b/>
          <w:u w:val="single"/>
        </w:rPr>
      </w:pPr>
      <w:r>
        <w:t>In order to be eligible for the Medicine Summer School you must be studying A Levels</w:t>
      </w:r>
      <w:r w:rsidR="00567C8C">
        <w:t xml:space="preserve"> and </w:t>
      </w:r>
      <w:r w:rsidR="009E4445">
        <w:t>hold</w:t>
      </w:r>
      <w:r w:rsidR="00567C8C">
        <w:t xml:space="preserve"> certain </w:t>
      </w:r>
      <w:r w:rsidR="009E4445">
        <w:t xml:space="preserve">other, specific </w:t>
      </w:r>
      <w:r w:rsidR="00E31CD1">
        <w:t>qualifications (</w:t>
      </w:r>
      <w:r w:rsidR="00E31CD1" w:rsidRPr="00E31CD1">
        <w:rPr>
          <w:b/>
        </w:rPr>
        <w:t xml:space="preserve">please refer to the Medicine Summer School </w:t>
      </w:r>
      <w:r w:rsidR="009E4445">
        <w:rPr>
          <w:b/>
        </w:rPr>
        <w:t>g</w:t>
      </w:r>
      <w:r w:rsidR="00E31CD1" w:rsidRPr="00E31CD1">
        <w:rPr>
          <w:b/>
        </w:rPr>
        <w:t>uidance notes for further information</w:t>
      </w:r>
      <w:r w:rsidR="00E31CD1">
        <w:t>)</w:t>
      </w:r>
    </w:p>
    <w:p w:rsidR="00215742" w:rsidRPr="009E4445" w:rsidRDefault="00215742" w:rsidP="00E339DC">
      <w:pPr>
        <w:rPr>
          <w:b/>
        </w:rPr>
      </w:pPr>
      <w:r w:rsidRPr="009E4445">
        <w:rPr>
          <w:b/>
        </w:rPr>
        <w:t xml:space="preserve">A Levels </w:t>
      </w:r>
    </w:p>
    <w:p w:rsidR="00E31CD1" w:rsidRDefault="00567C8C" w:rsidP="00E31CD1">
      <w:r>
        <w:t xml:space="preserve">Are you currently studying A Levels? </w:t>
      </w:r>
    </w:p>
    <w:p w:rsidR="00567C8C" w:rsidRDefault="00567C8C" w:rsidP="00E31CD1">
      <w:pPr>
        <w:pStyle w:val="ListParagraph"/>
        <w:numPr>
          <w:ilvl w:val="0"/>
          <w:numId w:val="2"/>
        </w:numPr>
      </w:pPr>
      <w:r>
        <w:t>Yes</w:t>
      </w:r>
    </w:p>
    <w:p w:rsidR="00567C8C" w:rsidRDefault="00567C8C" w:rsidP="00567C8C">
      <w:pPr>
        <w:pStyle w:val="ListParagraph"/>
        <w:numPr>
          <w:ilvl w:val="0"/>
          <w:numId w:val="1"/>
        </w:numPr>
      </w:pPr>
      <w:r>
        <w:t xml:space="preserve">No </w:t>
      </w:r>
    </w:p>
    <w:p w:rsidR="00567C8C" w:rsidRDefault="00567C8C" w:rsidP="00E339DC">
      <w:pPr>
        <w:rPr>
          <w:b/>
          <w:u w:val="single"/>
        </w:rPr>
      </w:pPr>
    </w:p>
    <w:p w:rsidR="00215742" w:rsidRDefault="00215742" w:rsidP="00E339DC">
      <w:r>
        <w:t xml:space="preserve">We require A Levels in three subjects, including </w:t>
      </w:r>
      <w:r w:rsidR="009E4445" w:rsidRPr="009E4445">
        <w:rPr>
          <w:b/>
        </w:rPr>
        <w:t>b</w:t>
      </w:r>
      <w:r w:rsidRPr="009E4445">
        <w:rPr>
          <w:b/>
        </w:rPr>
        <w:t>iology</w:t>
      </w:r>
      <w:r>
        <w:t xml:space="preserve"> or </w:t>
      </w:r>
      <w:r w:rsidR="009E4445" w:rsidRPr="009E4445">
        <w:rPr>
          <w:b/>
        </w:rPr>
        <w:t>c</w:t>
      </w:r>
      <w:r w:rsidRPr="009E4445">
        <w:rPr>
          <w:b/>
        </w:rPr>
        <w:t>hemistry</w:t>
      </w:r>
      <w:r>
        <w:t>, plus another designated science subject</w:t>
      </w:r>
      <w:r w:rsidR="00D966D8">
        <w:t xml:space="preserve"> (</w:t>
      </w:r>
      <w:r w:rsidR="009E4445" w:rsidRPr="009E4445">
        <w:rPr>
          <w:b/>
        </w:rPr>
        <w:t>b</w:t>
      </w:r>
      <w:r w:rsidR="00D966D8" w:rsidRPr="009E4445">
        <w:rPr>
          <w:b/>
        </w:rPr>
        <w:t>iology</w:t>
      </w:r>
      <w:r w:rsidR="00D966D8">
        <w:t xml:space="preserve">, </w:t>
      </w:r>
      <w:r w:rsidR="009E4445" w:rsidRPr="009E4445">
        <w:rPr>
          <w:b/>
        </w:rPr>
        <w:t>c</w:t>
      </w:r>
      <w:r w:rsidR="00D966D8" w:rsidRPr="009E4445">
        <w:rPr>
          <w:b/>
        </w:rPr>
        <w:t>hemistry</w:t>
      </w:r>
      <w:r w:rsidR="00D966D8">
        <w:t xml:space="preserve">, </w:t>
      </w:r>
      <w:r w:rsidR="009E4445" w:rsidRPr="009E4445">
        <w:rPr>
          <w:b/>
        </w:rPr>
        <w:t>p</w:t>
      </w:r>
      <w:r w:rsidR="00D966D8" w:rsidRPr="009E4445">
        <w:rPr>
          <w:b/>
        </w:rPr>
        <w:t>hysics</w:t>
      </w:r>
      <w:r w:rsidR="00D966D8">
        <w:t xml:space="preserve">, </w:t>
      </w:r>
      <w:r w:rsidR="009E4445" w:rsidRPr="009E4445">
        <w:rPr>
          <w:b/>
        </w:rPr>
        <w:t>m</w:t>
      </w:r>
      <w:r w:rsidR="00D966D8" w:rsidRPr="009E4445">
        <w:rPr>
          <w:b/>
        </w:rPr>
        <w:t>aths</w:t>
      </w:r>
      <w:r w:rsidR="00D966D8">
        <w:t>/</w:t>
      </w:r>
      <w:r w:rsidR="009E4445" w:rsidRPr="009E4445">
        <w:rPr>
          <w:b/>
        </w:rPr>
        <w:t>f</w:t>
      </w:r>
      <w:r w:rsidR="00D966D8" w:rsidRPr="009E4445">
        <w:rPr>
          <w:b/>
        </w:rPr>
        <w:t xml:space="preserve">urther </w:t>
      </w:r>
      <w:r w:rsidR="009E4445" w:rsidRPr="009E4445">
        <w:rPr>
          <w:b/>
        </w:rPr>
        <w:t>m</w:t>
      </w:r>
      <w:r w:rsidR="00D966D8" w:rsidRPr="009E4445">
        <w:rPr>
          <w:b/>
        </w:rPr>
        <w:t>aths</w:t>
      </w:r>
      <w:r w:rsidR="00D966D8">
        <w:t>/</w:t>
      </w:r>
      <w:r w:rsidR="009E4445" w:rsidRPr="009E4445">
        <w:rPr>
          <w:b/>
        </w:rPr>
        <w:t>s</w:t>
      </w:r>
      <w:r w:rsidR="00D966D8" w:rsidRPr="009E4445">
        <w:rPr>
          <w:b/>
        </w:rPr>
        <w:t>tatistics</w:t>
      </w:r>
      <w:r w:rsidR="00D966D8">
        <w:t>)</w:t>
      </w:r>
      <w:r>
        <w:t>. Please detail below the three subjects you</w:t>
      </w:r>
      <w:r w:rsidR="009E4445">
        <w:t xml:space="preserve"> are</w:t>
      </w:r>
      <w:r>
        <w:t xml:space="preserve"> studying:</w:t>
      </w:r>
    </w:p>
    <w:p w:rsidR="00567C8C" w:rsidRDefault="00567C8C" w:rsidP="00E339DC">
      <w:pPr>
        <w:rPr>
          <w:b/>
          <w:u w:val="single"/>
        </w:rPr>
      </w:pPr>
    </w:p>
    <w:tbl>
      <w:tblPr>
        <w:tblStyle w:val="TableGrid"/>
        <w:tblW w:w="0" w:type="auto"/>
        <w:tblLook w:val="04A0" w:firstRow="1" w:lastRow="0" w:firstColumn="1" w:lastColumn="0" w:noHBand="0" w:noVBand="1"/>
      </w:tblPr>
      <w:tblGrid>
        <w:gridCol w:w="8001"/>
      </w:tblGrid>
      <w:tr w:rsidR="00D7242F" w:rsidTr="00D7242F">
        <w:tc>
          <w:tcPr>
            <w:tcW w:w="8001" w:type="dxa"/>
          </w:tcPr>
          <w:p w:rsidR="00D7242F" w:rsidRDefault="00D7242F" w:rsidP="00215742"/>
          <w:p w:rsidR="00D7242F" w:rsidRDefault="00D7242F" w:rsidP="00215742"/>
          <w:p w:rsidR="00D7242F" w:rsidRDefault="00D7242F" w:rsidP="00215742"/>
          <w:p w:rsidR="00D7242F" w:rsidRDefault="00D7242F" w:rsidP="00215742"/>
          <w:p w:rsidR="00D7242F" w:rsidRDefault="00D7242F" w:rsidP="00215742"/>
          <w:p w:rsidR="00D7242F" w:rsidRDefault="00D7242F" w:rsidP="00215742"/>
          <w:p w:rsidR="00D7242F" w:rsidRDefault="00D7242F" w:rsidP="00215742"/>
        </w:tc>
      </w:tr>
    </w:tbl>
    <w:p w:rsidR="00863F41" w:rsidRDefault="00863F41" w:rsidP="00E339DC"/>
    <w:p w:rsidR="00CC2BF5" w:rsidRDefault="00D7242F" w:rsidP="00E339DC">
      <w:r>
        <w:t>O</w:t>
      </w:r>
      <w:r w:rsidR="00D966D8">
        <w:t xml:space="preserve">nly one subject from a combination of </w:t>
      </w:r>
      <w:r w:rsidR="009E4445" w:rsidRPr="009E4445">
        <w:rPr>
          <w:b/>
        </w:rPr>
        <w:t>m</w:t>
      </w:r>
      <w:r w:rsidR="00D966D8" w:rsidRPr="009E4445">
        <w:rPr>
          <w:b/>
        </w:rPr>
        <w:t>aths</w:t>
      </w:r>
      <w:r w:rsidR="00E31CD1">
        <w:t xml:space="preserve">, </w:t>
      </w:r>
      <w:r w:rsidR="009E4445" w:rsidRPr="009E4445">
        <w:rPr>
          <w:b/>
        </w:rPr>
        <w:t>f</w:t>
      </w:r>
      <w:r w:rsidR="00E31CD1" w:rsidRPr="009E4445">
        <w:rPr>
          <w:b/>
        </w:rPr>
        <w:t xml:space="preserve">urther </w:t>
      </w:r>
      <w:r w:rsidR="009E4445" w:rsidRPr="009E4445">
        <w:rPr>
          <w:b/>
        </w:rPr>
        <w:t>m</w:t>
      </w:r>
      <w:r w:rsidR="00E31CD1" w:rsidRPr="009E4445">
        <w:rPr>
          <w:b/>
        </w:rPr>
        <w:t>aths</w:t>
      </w:r>
      <w:r w:rsidR="00E31CD1">
        <w:t xml:space="preserve"> and</w:t>
      </w:r>
      <w:r w:rsidR="00D966D8">
        <w:t xml:space="preserve"> </w:t>
      </w:r>
      <w:r w:rsidR="009E4445" w:rsidRPr="009E4445">
        <w:rPr>
          <w:b/>
        </w:rPr>
        <w:t>s</w:t>
      </w:r>
      <w:r w:rsidR="00D966D8" w:rsidRPr="009E4445">
        <w:rPr>
          <w:b/>
        </w:rPr>
        <w:t xml:space="preserve">tatistics </w:t>
      </w:r>
      <w:r w:rsidR="00D966D8">
        <w:t>will be considered within the t</w:t>
      </w:r>
      <w:r w:rsidR="00E31CD1">
        <w:t>hree A Levels.</w:t>
      </w:r>
      <w:r w:rsidR="00D966D8">
        <w:t xml:space="preserve"> </w:t>
      </w:r>
    </w:p>
    <w:p w:rsidR="00CC2BF5" w:rsidRDefault="00567C8C" w:rsidP="00E339DC">
      <w:r>
        <w:t>If you are not studying A Levels</w:t>
      </w:r>
      <w:r w:rsidR="009E4445">
        <w:t>,</w:t>
      </w:r>
      <w:r>
        <w:t xml:space="preserve"> please detail below</w:t>
      </w:r>
      <w:r w:rsidR="00D7242F">
        <w:t xml:space="preserve"> the qualifications</w:t>
      </w:r>
      <w:r>
        <w:t xml:space="preserve"> you a</w:t>
      </w:r>
      <w:r w:rsidR="00D7242F">
        <w:t>re studying and the subject. For example,</w:t>
      </w:r>
      <w:r>
        <w:t xml:space="preserve"> International Baccalaureate or Scottish Highers.  </w:t>
      </w:r>
    </w:p>
    <w:p w:rsidR="00567C8C" w:rsidRDefault="00567C8C" w:rsidP="00E339DC"/>
    <w:tbl>
      <w:tblPr>
        <w:tblStyle w:val="TableGrid"/>
        <w:tblW w:w="0" w:type="auto"/>
        <w:tblLook w:val="04A0" w:firstRow="1" w:lastRow="0" w:firstColumn="1" w:lastColumn="0" w:noHBand="0" w:noVBand="1"/>
      </w:tblPr>
      <w:tblGrid>
        <w:gridCol w:w="9016"/>
      </w:tblGrid>
      <w:tr w:rsidR="00567C8C" w:rsidTr="00567C8C">
        <w:tc>
          <w:tcPr>
            <w:tcW w:w="9016" w:type="dxa"/>
          </w:tcPr>
          <w:p w:rsidR="00567C8C" w:rsidRDefault="00567C8C" w:rsidP="00E339DC"/>
          <w:p w:rsidR="00567C8C" w:rsidRDefault="00567C8C" w:rsidP="00E339DC"/>
          <w:p w:rsidR="00567C8C" w:rsidRDefault="00567C8C" w:rsidP="00E339DC"/>
          <w:p w:rsidR="00567C8C" w:rsidRDefault="00567C8C" w:rsidP="00E339DC"/>
          <w:p w:rsidR="00567C8C" w:rsidRDefault="00567C8C" w:rsidP="00E339DC"/>
          <w:p w:rsidR="00567C8C" w:rsidRDefault="00567C8C" w:rsidP="00E339DC"/>
        </w:tc>
      </w:tr>
    </w:tbl>
    <w:p w:rsidR="00567C8C" w:rsidRDefault="00567C8C" w:rsidP="00E339DC"/>
    <w:p w:rsidR="00CC2BF5" w:rsidRDefault="00CC2BF5" w:rsidP="00E339DC"/>
    <w:p w:rsidR="00D966D8" w:rsidRDefault="00D966D8" w:rsidP="00E339DC">
      <w:pPr>
        <w:rPr>
          <w:b/>
        </w:rPr>
      </w:pPr>
      <w:r w:rsidRPr="00D966D8">
        <w:rPr>
          <w:b/>
        </w:rPr>
        <w:t>GCSE</w:t>
      </w:r>
      <w:r>
        <w:rPr>
          <w:b/>
        </w:rPr>
        <w:t>s</w:t>
      </w:r>
    </w:p>
    <w:p w:rsidR="00D966D8" w:rsidRDefault="00D966D8" w:rsidP="00E339DC">
      <w:r>
        <w:t>You must hold the following GCSEs</w:t>
      </w:r>
    </w:p>
    <w:p w:rsidR="00703D36" w:rsidRDefault="00703D36" w:rsidP="00703D36">
      <w:r>
        <w:t xml:space="preserve">5 subjects at grade A/7 with a minimum of grade B/6 in </w:t>
      </w:r>
      <w:r w:rsidR="009E4445" w:rsidRPr="009E4445">
        <w:rPr>
          <w:b/>
        </w:rPr>
        <w:t>m</w:t>
      </w:r>
      <w:r w:rsidRPr="009E4445">
        <w:rPr>
          <w:b/>
        </w:rPr>
        <w:t>aths</w:t>
      </w:r>
      <w:r>
        <w:t xml:space="preserve">, </w:t>
      </w:r>
      <w:r w:rsidR="009E4445" w:rsidRPr="009E4445">
        <w:rPr>
          <w:b/>
        </w:rPr>
        <w:t>e</w:t>
      </w:r>
      <w:r w:rsidRPr="009E4445">
        <w:rPr>
          <w:b/>
        </w:rPr>
        <w:t xml:space="preserve">nglish </w:t>
      </w:r>
      <w:r w:rsidR="009E4445" w:rsidRPr="009E4445">
        <w:rPr>
          <w:b/>
        </w:rPr>
        <w:t>l</w:t>
      </w:r>
      <w:r w:rsidRPr="009E4445">
        <w:rPr>
          <w:b/>
        </w:rPr>
        <w:t>anguage</w:t>
      </w:r>
      <w:r>
        <w:t xml:space="preserve">, </w:t>
      </w:r>
      <w:r w:rsidR="009E4445" w:rsidRPr="009E4445">
        <w:rPr>
          <w:b/>
        </w:rPr>
        <w:t>b</w:t>
      </w:r>
      <w:r w:rsidRPr="009E4445">
        <w:rPr>
          <w:b/>
        </w:rPr>
        <w:t>iology</w:t>
      </w:r>
      <w:r>
        <w:t xml:space="preserve">, </w:t>
      </w:r>
      <w:r w:rsidR="009E4445" w:rsidRPr="009E4445">
        <w:rPr>
          <w:b/>
        </w:rPr>
        <w:t>c</w:t>
      </w:r>
      <w:r w:rsidRPr="009E4445">
        <w:rPr>
          <w:b/>
        </w:rPr>
        <w:t>hemistry</w:t>
      </w:r>
      <w:r>
        <w:t xml:space="preserve"> and </w:t>
      </w:r>
      <w:r w:rsidR="009E4445" w:rsidRPr="009E4445">
        <w:rPr>
          <w:b/>
        </w:rPr>
        <w:t>p</w:t>
      </w:r>
      <w:r w:rsidRPr="009E4445">
        <w:rPr>
          <w:b/>
        </w:rPr>
        <w:t>hysics</w:t>
      </w:r>
      <w:r>
        <w:t xml:space="preserve"> (</w:t>
      </w:r>
      <w:r w:rsidR="009E4445" w:rsidRPr="009E4445">
        <w:rPr>
          <w:b/>
        </w:rPr>
        <w:t>d</w:t>
      </w:r>
      <w:r w:rsidRPr="009E4445">
        <w:rPr>
          <w:b/>
        </w:rPr>
        <w:t xml:space="preserve">ual </w:t>
      </w:r>
      <w:r w:rsidR="009E4445" w:rsidRPr="009E4445">
        <w:rPr>
          <w:b/>
        </w:rPr>
        <w:t>a</w:t>
      </w:r>
      <w:r w:rsidRPr="009E4445">
        <w:rPr>
          <w:b/>
        </w:rPr>
        <w:t xml:space="preserve">ward </w:t>
      </w:r>
      <w:r w:rsidR="009E4445" w:rsidRPr="009E4445">
        <w:rPr>
          <w:b/>
        </w:rPr>
        <w:t>s</w:t>
      </w:r>
      <w:r w:rsidRPr="009E4445">
        <w:rPr>
          <w:b/>
        </w:rPr>
        <w:t>cience</w:t>
      </w:r>
      <w:r>
        <w:t xml:space="preserve"> is accepted). </w:t>
      </w:r>
    </w:p>
    <w:p w:rsidR="00703D36" w:rsidRDefault="00703D36" w:rsidP="00703D36">
      <w:r>
        <w:t xml:space="preserve">Please detail below your GCSE Subjects and the grade you achieved: </w:t>
      </w:r>
    </w:p>
    <w:tbl>
      <w:tblPr>
        <w:tblStyle w:val="TableGrid"/>
        <w:tblW w:w="0" w:type="auto"/>
        <w:tblLook w:val="04A0" w:firstRow="1" w:lastRow="0" w:firstColumn="1" w:lastColumn="0" w:noHBand="0" w:noVBand="1"/>
      </w:tblPr>
      <w:tblGrid>
        <w:gridCol w:w="4508"/>
        <w:gridCol w:w="4508"/>
      </w:tblGrid>
      <w:tr w:rsidR="00703D36" w:rsidTr="00703D36">
        <w:tc>
          <w:tcPr>
            <w:tcW w:w="4508" w:type="dxa"/>
          </w:tcPr>
          <w:p w:rsidR="00703D36" w:rsidRDefault="00703D36" w:rsidP="00703D36">
            <w:r>
              <w:t>Subject</w:t>
            </w:r>
          </w:p>
        </w:tc>
        <w:tc>
          <w:tcPr>
            <w:tcW w:w="4508" w:type="dxa"/>
          </w:tcPr>
          <w:p w:rsidR="00703D36" w:rsidRDefault="00703D36" w:rsidP="00703D36">
            <w:r>
              <w:t xml:space="preserve">Grade </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 xml:space="preserve">Grade </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r w:rsidR="00703D36" w:rsidTr="00703D36">
        <w:tc>
          <w:tcPr>
            <w:tcW w:w="4508" w:type="dxa"/>
          </w:tcPr>
          <w:p w:rsidR="00703D36" w:rsidRDefault="00703D36" w:rsidP="00703D36">
            <w:r>
              <w:t>Subject</w:t>
            </w:r>
          </w:p>
        </w:tc>
        <w:tc>
          <w:tcPr>
            <w:tcW w:w="4508" w:type="dxa"/>
          </w:tcPr>
          <w:p w:rsidR="00703D36" w:rsidRDefault="00703D36" w:rsidP="00703D36">
            <w:r>
              <w:t>Grade</w:t>
            </w:r>
          </w:p>
        </w:tc>
      </w:tr>
    </w:tbl>
    <w:p w:rsidR="00920A3C" w:rsidRDefault="00920A3C" w:rsidP="00703D36">
      <w:pPr>
        <w:rPr>
          <w:b/>
        </w:rPr>
      </w:pPr>
    </w:p>
    <w:p w:rsidR="00E31CD1" w:rsidRPr="00703D36" w:rsidRDefault="00E31CD1" w:rsidP="00E31CD1">
      <w:pPr>
        <w:rPr>
          <w:i/>
        </w:rPr>
      </w:pPr>
      <w:r>
        <w:t xml:space="preserve">Are you resitting any GCSEs? </w:t>
      </w:r>
    </w:p>
    <w:p w:rsidR="00E31CD1" w:rsidRDefault="00E31CD1" w:rsidP="00E31CD1">
      <w:pPr>
        <w:pStyle w:val="ListParagraph"/>
        <w:numPr>
          <w:ilvl w:val="0"/>
          <w:numId w:val="1"/>
        </w:numPr>
      </w:pPr>
      <w:r>
        <w:t xml:space="preserve">Yes </w:t>
      </w:r>
    </w:p>
    <w:p w:rsidR="00E31CD1" w:rsidRDefault="00E31CD1" w:rsidP="00E31CD1">
      <w:pPr>
        <w:pStyle w:val="ListParagraph"/>
        <w:numPr>
          <w:ilvl w:val="0"/>
          <w:numId w:val="1"/>
        </w:numPr>
      </w:pPr>
      <w:r>
        <w:t xml:space="preserve">No </w:t>
      </w:r>
    </w:p>
    <w:p w:rsidR="00E31CD1" w:rsidRDefault="00E31CD1" w:rsidP="00E31CD1"/>
    <w:p w:rsidR="00E31CD1" w:rsidRDefault="00E31CD1" w:rsidP="00E31CD1">
      <w:r>
        <w:t>If ‘Yes’, which subjects are you resitting? (</w:t>
      </w:r>
      <w:r>
        <w:rPr>
          <w:i/>
        </w:rPr>
        <w:t>Please note you would have to achieve the required grades prior to applying for the course)</w:t>
      </w:r>
    </w:p>
    <w:tbl>
      <w:tblPr>
        <w:tblStyle w:val="TableGrid"/>
        <w:tblW w:w="0" w:type="auto"/>
        <w:tblLook w:val="04A0" w:firstRow="1" w:lastRow="0" w:firstColumn="1" w:lastColumn="0" w:noHBand="0" w:noVBand="1"/>
      </w:tblPr>
      <w:tblGrid>
        <w:gridCol w:w="9016"/>
      </w:tblGrid>
      <w:tr w:rsidR="00E31CD1" w:rsidTr="009757E1">
        <w:tc>
          <w:tcPr>
            <w:tcW w:w="9016" w:type="dxa"/>
          </w:tcPr>
          <w:p w:rsidR="00E31CD1" w:rsidRDefault="00E31CD1" w:rsidP="009757E1"/>
          <w:p w:rsidR="00E31CD1" w:rsidRDefault="00E31CD1" w:rsidP="009757E1"/>
          <w:p w:rsidR="00E31CD1" w:rsidRDefault="00E31CD1" w:rsidP="009757E1"/>
          <w:p w:rsidR="00E31CD1" w:rsidRDefault="00E31CD1" w:rsidP="009757E1"/>
        </w:tc>
      </w:tr>
    </w:tbl>
    <w:p w:rsidR="00920A3C" w:rsidRDefault="00920A3C" w:rsidP="00703D36">
      <w:pPr>
        <w:rPr>
          <w:b/>
        </w:rPr>
      </w:pPr>
    </w:p>
    <w:p w:rsidR="00920A3C" w:rsidRDefault="00920A3C" w:rsidP="00703D36">
      <w:pPr>
        <w:rPr>
          <w:b/>
        </w:rPr>
      </w:pPr>
    </w:p>
    <w:p w:rsidR="00920A3C" w:rsidRDefault="00920A3C" w:rsidP="00703D36">
      <w:pPr>
        <w:rPr>
          <w:b/>
        </w:rPr>
      </w:pPr>
    </w:p>
    <w:p w:rsidR="00E31CD1" w:rsidRDefault="00E31CD1" w:rsidP="00703D36">
      <w:pPr>
        <w:rPr>
          <w:b/>
        </w:rPr>
      </w:pPr>
    </w:p>
    <w:p w:rsidR="00E31CD1" w:rsidRDefault="00E31CD1" w:rsidP="00703D36">
      <w:pPr>
        <w:rPr>
          <w:b/>
        </w:rPr>
      </w:pPr>
    </w:p>
    <w:p w:rsidR="00703D36" w:rsidRDefault="004939E6" w:rsidP="00703D36">
      <w:pPr>
        <w:rPr>
          <w:b/>
        </w:rPr>
      </w:pPr>
      <w:r>
        <w:rPr>
          <w:b/>
        </w:rPr>
        <w:t>F</w:t>
      </w:r>
      <w:r w:rsidR="00E4129E" w:rsidRPr="00E4129E">
        <w:rPr>
          <w:b/>
        </w:rPr>
        <w:t xml:space="preserve">urther information about you </w:t>
      </w:r>
    </w:p>
    <w:p w:rsidR="00E4129E" w:rsidRDefault="00E4129E" w:rsidP="00703D36">
      <w:pPr>
        <w:rPr>
          <w:b/>
        </w:rPr>
      </w:pPr>
    </w:p>
    <w:p w:rsidR="00E4129E" w:rsidRDefault="00E4129E" w:rsidP="00703D36">
      <w:r>
        <w:t>We are passionate about ensuring fair access for all students, regardless of background and we are particularly interested in attracting students from groups which a</w:t>
      </w:r>
      <w:r w:rsidR="00D7242F">
        <w:t>re</w:t>
      </w:r>
      <w:r>
        <w:t xml:space="preserve"> currently underrepresented in </w:t>
      </w:r>
      <w:r w:rsidR="009E4445">
        <w:t>h</w:t>
      </w:r>
      <w:r>
        <w:t xml:space="preserve">igher </w:t>
      </w:r>
      <w:r w:rsidR="009E4445">
        <w:t>e</w:t>
      </w:r>
      <w:r>
        <w:t xml:space="preserve">ducation. The next part of the application form aims to find out more about you and your background, to establish whether you meet the Office for Students guidelines. Please tick all that apply to you: </w:t>
      </w:r>
    </w:p>
    <w:p w:rsidR="00E4129E" w:rsidRDefault="00E4129E" w:rsidP="00703D36"/>
    <w:tbl>
      <w:tblPr>
        <w:tblStyle w:val="TableGrid"/>
        <w:tblW w:w="0" w:type="auto"/>
        <w:tblLook w:val="04A0" w:firstRow="1" w:lastRow="0" w:firstColumn="1" w:lastColumn="0" w:noHBand="0" w:noVBand="1"/>
      </w:tblPr>
      <w:tblGrid>
        <w:gridCol w:w="562"/>
        <w:gridCol w:w="5812"/>
      </w:tblGrid>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 xml:space="preserve">You receive/have received </w:t>
            </w:r>
            <w:r w:rsidR="009E4445">
              <w:t>f</w:t>
            </w:r>
            <w:r>
              <w:t xml:space="preserve">ree </w:t>
            </w:r>
            <w:r w:rsidR="009E4445">
              <w:t>s</w:t>
            </w:r>
            <w:r>
              <w:t xml:space="preserve">chool </w:t>
            </w:r>
            <w:r w:rsidR="009E4445">
              <w:t>m</w:t>
            </w:r>
            <w:r>
              <w:t>eals</w:t>
            </w:r>
          </w:p>
        </w:tc>
      </w:tr>
      <w:tr w:rsidR="00E4129E" w:rsidTr="00E4129E">
        <w:tc>
          <w:tcPr>
            <w:tcW w:w="562" w:type="dxa"/>
            <w:tcBorders>
              <w:left w:val="nil"/>
              <w:bottom w:val="single" w:sz="4" w:space="0" w:color="auto"/>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top w:val="single" w:sz="4" w:space="0" w:color="auto"/>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 xml:space="preserve">You have been in the care of a </w:t>
            </w:r>
            <w:r w:rsidR="009E4445">
              <w:t>l</w:t>
            </w:r>
            <w:r>
              <w:t xml:space="preserve">ocal </w:t>
            </w:r>
            <w:r w:rsidR="009E4445">
              <w:t>a</w:t>
            </w:r>
            <w:r>
              <w:t xml:space="preserve">uthority </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E4129E">
            <w:r>
              <w:t>You are a recognised carer</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 xml:space="preserve">Either/both of your parents are/have been in the military </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You are a refugee</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Pr>
          <w:p w:rsidR="00E4129E" w:rsidRDefault="00E4129E" w:rsidP="00703D36"/>
        </w:tc>
        <w:tc>
          <w:tcPr>
            <w:tcW w:w="5812" w:type="dxa"/>
          </w:tcPr>
          <w:p w:rsidR="00E4129E" w:rsidRDefault="00E4129E" w:rsidP="00703D36">
            <w:r>
              <w:t xml:space="preserve">You are an estranged student </w:t>
            </w:r>
          </w:p>
        </w:tc>
      </w:tr>
    </w:tbl>
    <w:p w:rsidR="00E4129E" w:rsidRDefault="00E4129E" w:rsidP="00703D36"/>
    <w:p w:rsidR="00920A3C" w:rsidRDefault="00920A3C" w:rsidP="00703D36">
      <w:r w:rsidRPr="00920A3C">
        <w:rPr>
          <w:b/>
        </w:rPr>
        <w:t xml:space="preserve">Annual </w:t>
      </w:r>
      <w:r w:rsidR="009E4445">
        <w:rPr>
          <w:b/>
        </w:rPr>
        <w:t>h</w:t>
      </w:r>
      <w:r w:rsidRPr="00920A3C">
        <w:rPr>
          <w:b/>
        </w:rPr>
        <w:t xml:space="preserve">ousehold </w:t>
      </w:r>
      <w:r w:rsidR="009E4445">
        <w:rPr>
          <w:b/>
        </w:rPr>
        <w:t>i</w:t>
      </w:r>
      <w:r w:rsidRPr="00920A3C">
        <w:rPr>
          <w:b/>
        </w:rPr>
        <w:t>ncome</w:t>
      </w:r>
    </w:p>
    <w:p w:rsidR="00920A3C" w:rsidRDefault="00920A3C" w:rsidP="00703D36">
      <w:r>
        <w:t xml:space="preserve">What is your annual household income? (Please select from the drop down list) </w:t>
      </w:r>
    </w:p>
    <w:p w:rsidR="00920A3C" w:rsidRDefault="00920A3C" w:rsidP="00703D36">
      <w:r>
        <w:t>This is gross income (before tax and National Insurance) that your parent/carer/guardian earn</w:t>
      </w:r>
      <w:r w:rsidR="00D7242F">
        <w:t>s</w:t>
      </w:r>
      <w:r>
        <w:t xml:space="preserve"> in a year and includes the income of your parent’s partner, if they have one.  </w:t>
      </w:r>
    </w:p>
    <w:p w:rsidR="00920A3C" w:rsidRDefault="00920A3C" w:rsidP="00920A3C">
      <w:pPr>
        <w:pStyle w:val="ListParagraph"/>
        <w:numPr>
          <w:ilvl w:val="0"/>
          <w:numId w:val="1"/>
        </w:numPr>
      </w:pPr>
      <w:r>
        <w:t xml:space="preserve">Up to £25,000 </w:t>
      </w:r>
    </w:p>
    <w:p w:rsidR="00920A3C" w:rsidRDefault="00920A3C" w:rsidP="00920A3C">
      <w:pPr>
        <w:pStyle w:val="ListParagraph"/>
        <w:numPr>
          <w:ilvl w:val="0"/>
          <w:numId w:val="1"/>
        </w:numPr>
      </w:pPr>
      <w:r>
        <w:t>£25,001 to £42,875</w:t>
      </w:r>
    </w:p>
    <w:p w:rsidR="00920A3C" w:rsidRDefault="00920A3C" w:rsidP="00920A3C">
      <w:pPr>
        <w:pStyle w:val="ListParagraph"/>
        <w:numPr>
          <w:ilvl w:val="0"/>
          <w:numId w:val="1"/>
        </w:numPr>
      </w:pPr>
      <w:r>
        <w:t>£42,876 to £60,000</w:t>
      </w:r>
    </w:p>
    <w:p w:rsidR="00920A3C" w:rsidRDefault="00920A3C" w:rsidP="00920A3C">
      <w:pPr>
        <w:pStyle w:val="ListParagraph"/>
        <w:numPr>
          <w:ilvl w:val="0"/>
          <w:numId w:val="1"/>
        </w:numPr>
      </w:pPr>
      <w:r>
        <w:t xml:space="preserve">Above £60,000 </w:t>
      </w:r>
    </w:p>
    <w:p w:rsidR="00920A3C" w:rsidRDefault="00920A3C" w:rsidP="00920A3C"/>
    <w:p w:rsidR="00920A3C" w:rsidRDefault="00920A3C" w:rsidP="00920A3C">
      <w:pPr>
        <w:rPr>
          <w:b/>
        </w:rPr>
      </w:pPr>
      <w:r w:rsidRPr="00920A3C">
        <w:rPr>
          <w:b/>
        </w:rPr>
        <w:t xml:space="preserve">Your </w:t>
      </w:r>
      <w:r w:rsidR="009E4445">
        <w:rPr>
          <w:b/>
        </w:rPr>
        <w:t>p</w:t>
      </w:r>
      <w:r w:rsidRPr="00920A3C">
        <w:rPr>
          <w:b/>
        </w:rPr>
        <w:t xml:space="preserve">arents’ </w:t>
      </w:r>
      <w:r w:rsidR="009E4445">
        <w:rPr>
          <w:b/>
        </w:rPr>
        <w:t>e</w:t>
      </w:r>
      <w:r w:rsidRPr="00920A3C">
        <w:rPr>
          <w:b/>
        </w:rPr>
        <w:t xml:space="preserve">ducation </w:t>
      </w:r>
    </w:p>
    <w:p w:rsidR="00920A3C" w:rsidRDefault="00920A3C" w:rsidP="00920A3C">
      <w:r>
        <w:t xml:space="preserve">Have either of your parents studied at </w:t>
      </w:r>
      <w:r w:rsidR="009E4445">
        <w:t>h</w:t>
      </w:r>
      <w:r>
        <w:t xml:space="preserve">igher </w:t>
      </w:r>
      <w:r w:rsidR="009E4445">
        <w:t>e</w:t>
      </w:r>
      <w:r>
        <w:t xml:space="preserve">ducation level (i.e. they have a degree or higher qualification)? </w:t>
      </w:r>
    </w:p>
    <w:p w:rsidR="00920A3C" w:rsidRDefault="00920A3C" w:rsidP="00920A3C">
      <w:pPr>
        <w:pStyle w:val="ListParagraph"/>
        <w:numPr>
          <w:ilvl w:val="0"/>
          <w:numId w:val="1"/>
        </w:numPr>
      </w:pPr>
      <w:r>
        <w:t xml:space="preserve">Yes </w:t>
      </w:r>
    </w:p>
    <w:p w:rsidR="00920A3C" w:rsidRDefault="00920A3C" w:rsidP="00920A3C">
      <w:pPr>
        <w:pStyle w:val="ListParagraph"/>
        <w:numPr>
          <w:ilvl w:val="0"/>
          <w:numId w:val="1"/>
        </w:numPr>
      </w:pPr>
      <w:r>
        <w:t>No</w:t>
      </w:r>
    </w:p>
    <w:p w:rsidR="0030329A" w:rsidRDefault="0030329A" w:rsidP="0030329A"/>
    <w:p w:rsidR="0030329A" w:rsidRDefault="0030329A" w:rsidP="0030329A">
      <w:r>
        <w:t xml:space="preserve">Please select the highest level your parents have studied: </w:t>
      </w:r>
    </w:p>
    <w:p w:rsidR="0030329A" w:rsidRDefault="0030329A" w:rsidP="0030329A"/>
    <w:p w:rsidR="0030329A" w:rsidRDefault="0030329A" w:rsidP="0030329A">
      <w:pPr>
        <w:pStyle w:val="ListParagraph"/>
        <w:numPr>
          <w:ilvl w:val="0"/>
          <w:numId w:val="1"/>
        </w:numPr>
      </w:pPr>
      <w:r>
        <w:t xml:space="preserve">GCSE or equivalent (Level 2) </w:t>
      </w:r>
    </w:p>
    <w:p w:rsidR="0030329A" w:rsidRDefault="0030329A" w:rsidP="0030329A">
      <w:pPr>
        <w:pStyle w:val="ListParagraph"/>
        <w:numPr>
          <w:ilvl w:val="0"/>
          <w:numId w:val="1"/>
        </w:numPr>
      </w:pPr>
      <w:r>
        <w:t xml:space="preserve">A Level or equivalent (Level 3) </w:t>
      </w:r>
    </w:p>
    <w:p w:rsidR="0030329A" w:rsidRDefault="0030329A" w:rsidP="0030329A">
      <w:pPr>
        <w:pStyle w:val="ListParagraph"/>
        <w:numPr>
          <w:ilvl w:val="0"/>
          <w:numId w:val="1"/>
        </w:numPr>
      </w:pPr>
      <w:r>
        <w:t xml:space="preserve">CertHE, HNC or equivalent (Level 4) </w:t>
      </w:r>
    </w:p>
    <w:p w:rsidR="0030329A" w:rsidRDefault="0030329A" w:rsidP="0030329A">
      <w:pPr>
        <w:pStyle w:val="ListParagraph"/>
        <w:numPr>
          <w:ilvl w:val="0"/>
          <w:numId w:val="1"/>
        </w:numPr>
      </w:pPr>
      <w:r>
        <w:t>DipH</w:t>
      </w:r>
      <w:r w:rsidR="009E4445">
        <w:t>E</w:t>
      </w:r>
      <w:r>
        <w:t xml:space="preserve">, HND or equivalent (Level 5) </w:t>
      </w:r>
    </w:p>
    <w:p w:rsidR="0030329A" w:rsidRDefault="0030329A" w:rsidP="0030329A">
      <w:pPr>
        <w:pStyle w:val="ListParagraph"/>
        <w:numPr>
          <w:ilvl w:val="0"/>
          <w:numId w:val="1"/>
        </w:numPr>
      </w:pPr>
      <w:r>
        <w:t xml:space="preserve">Bachelors </w:t>
      </w:r>
      <w:r w:rsidR="009E4445">
        <w:t>d</w:t>
      </w:r>
      <w:r>
        <w:t xml:space="preserve">egree (Level 6) </w:t>
      </w:r>
    </w:p>
    <w:p w:rsidR="0030329A" w:rsidRDefault="0030329A" w:rsidP="0030329A">
      <w:pPr>
        <w:pStyle w:val="ListParagraph"/>
        <w:numPr>
          <w:ilvl w:val="0"/>
          <w:numId w:val="1"/>
        </w:numPr>
      </w:pPr>
      <w:r>
        <w:t xml:space="preserve">Masters </w:t>
      </w:r>
      <w:r w:rsidR="009E4445">
        <w:t>d</w:t>
      </w:r>
      <w:r>
        <w:t xml:space="preserve">egree (Level 7) </w:t>
      </w:r>
    </w:p>
    <w:p w:rsidR="0030329A" w:rsidRPr="00920A3C" w:rsidRDefault="0030329A" w:rsidP="0030329A">
      <w:pPr>
        <w:pStyle w:val="ListParagraph"/>
        <w:numPr>
          <w:ilvl w:val="0"/>
          <w:numId w:val="1"/>
        </w:numPr>
      </w:pPr>
      <w:r>
        <w:t>Doctorate, e.g. PhD or DPhil (Level 8)</w:t>
      </w:r>
    </w:p>
    <w:p w:rsidR="00920A3C" w:rsidRDefault="00920A3C" w:rsidP="00703D36"/>
    <w:p w:rsidR="00E4129E" w:rsidRDefault="00E4129E" w:rsidP="00703D36">
      <w:r>
        <w:t xml:space="preserve">For further details about each of the above categories, please </w:t>
      </w:r>
      <w:r w:rsidR="009E4445">
        <w:t>read the</w:t>
      </w:r>
      <w:r>
        <w:t xml:space="preserve"> Medicine Summer School </w:t>
      </w:r>
      <w:r w:rsidR="009E4445">
        <w:t>g</w:t>
      </w:r>
      <w:r>
        <w:t xml:space="preserve">uidance </w:t>
      </w:r>
      <w:r w:rsidR="009E4445">
        <w:t>n</w:t>
      </w:r>
      <w:r>
        <w:t>otes</w:t>
      </w:r>
      <w:r w:rsidR="009E4445">
        <w:t>.</w:t>
      </w:r>
      <w:r>
        <w:t xml:space="preserve"> </w:t>
      </w:r>
    </w:p>
    <w:p w:rsidR="004939E6" w:rsidRDefault="004939E6">
      <w:r>
        <w:br w:type="page"/>
      </w:r>
    </w:p>
    <w:p w:rsidR="00A3032E" w:rsidRDefault="00DB4122" w:rsidP="00703D36">
      <w:pPr>
        <w:rPr>
          <w:b/>
        </w:rPr>
      </w:pPr>
      <w:r>
        <w:rPr>
          <w:b/>
        </w:rPr>
        <w:t xml:space="preserve">Declaration </w:t>
      </w:r>
    </w:p>
    <w:p w:rsidR="00DB4122" w:rsidRDefault="00DB4122" w:rsidP="00703D36">
      <w:pPr>
        <w:rPr>
          <w:b/>
        </w:rPr>
      </w:pPr>
    </w:p>
    <w:p w:rsidR="00DB4122" w:rsidRDefault="00DB4122" w:rsidP="00703D36">
      <w:r>
        <w:t>Please ensure that you read the Medicine Summer School guidance notes and the relevant policies outline</w:t>
      </w:r>
      <w:r w:rsidR="00D7242F">
        <w:t>d</w:t>
      </w:r>
      <w:r>
        <w:t xml:space="preserve"> in this document. You must tick to confirm that you abide by each statement </w:t>
      </w:r>
    </w:p>
    <w:p w:rsidR="00DB4122" w:rsidRDefault="00DB4122" w:rsidP="00703D36"/>
    <w:p w:rsidR="00DB4122" w:rsidRDefault="00DB4122" w:rsidP="00DB4122">
      <w:pPr>
        <w:pStyle w:val="ListParagraph"/>
        <w:numPr>
          <w:ilvl w:val="0"/>
          <w:numId w:val="1"/>
        </w:numPr>
      </w:pPr>
      <w:r>
        <w:t>I have read and understood and will abide by the Health and Safety Statement and the Code of Conduct</w:t>
      </w:r>
      <w:r w:rsidR="00E31CD1">
        <w:t xml:space="preserve"> and rules</w:t>
      </w:r>
      <w:r>
        <w:t xml:space="preserve"> in the Medicine Summer School </w:t>
      </w:r>
      <w:r w:rsidR="009E4445">
        <w:t>g</w:t>
      </w:r>
      <w:r>
        <w:t xml:space="preserve">uidance </w:t>
      </w:r>
      <w:r w:rsidR="009E4445">
        <w:t>n</w:t>
      </w:r>
      <w:r>
        <w:t>otes</w:t>
      </w:r>
    </w:p>
    <w:p w:rsidR="00DB4122" w:rsidRDefault="00DB4122" w:rsidP="00DB4122">
      <w:pPr>
        <w:pStyle w:val="ListParagraph"/>
        <w:numPr>
          <w:ilvl w:val="0"/>
          <w:numId w:val="1"/>
        </w:numPr>
      </w:pPr>
      <w:r>
        <w:t>Accept that an offer of a place on the Medicine Summer School is entirely at the discretion of the University of Sunderland</w:t>
      </w:r>
    </w:p>
    <w:p w:rsidR="00E31CD1" w:rsidRDefault="00E31CD1" w:rsidP="000220BF"/>
    <w:p w:rsidR="000220BF" w:rsidRDefault="000220BF" w:rsidP="000220BF">
      <w:pPr>
        <w:rPr>
          <w:b/>
          <w:u w:val="single"/>
        </w:rPr>
      </w:pPr>
      <w:r w:rsidRPr="000220BF">
        <w:rPr>
          <w:b/>
          <w:u w:val="single"/>
        </w:rPr>
        <w:t>Parent/</w:t>
      </w:r>
      <w:r w:rsidR="009E4445">
        <w:rPr>
          <w:b/>
          <w:u w:val="single"/>
        </w:rPr>
        <w:t>c</w:t>
      </w:r>
      <w:r w:rsidRPr="000220BF">
        <w:rPr>
          <w:b/>
          <w:u w:val="single"/>
        </w:rPr>
        <w:t xml:space="preserve">arer </w:t>
      </w:r>
      <w:r w:rsidR="009E4445">
        <w:rPr>
          <w:b/>
          <w:u w:val="single"/>
        </w:rPr>
        <w:t>c</w:t>
      </w:r>
      <w:r w:rsidRPr="000220BF">
        <w:rPr>
          <w:b/>
          <w:u w:val="single"/>
        </w:rPr>
        <w:t xml:space="preserve">onsent </w:t>
      </w:r>
    </w:p>
    <w:p w:rsidR="000220BF" w:rsidRDefault="000220BF" w:rsidP="000220BF">
      <w:pPr>
        <w:rPr>
          <w:b/>
          <w:u w:val="single"/>
        </w:rPr>
      </w:pPr>
    </w:p>
    <w:p w:rsidR="000220BF" w:rsidRDefault="000220BF" w:rsidP="000220BF">
      <w:r>
        <w:t xml:space="preserve">This section must be completed by a parent/carer if you will be under 18 at the time of attending the Medicine Summer School. Parent/carer – it is important that you read and agree to the terms outlined. </w:t>
      </w:r>
      <w:r w:rsidR="009E4445">
        <w:t xml:space="preserve">The Medicine </w:t>
      </w:r>
      <w:r>
        <w:t xml:space="preserve">Summer School takes place Wednesday 8 July to Thursday 9 July 2020. </w:t>
      </w:r>
    </w:p>
    <w:p w:rsidR="000220BF" w:rsidRDefault="000220BF" w:rsidP="000220BF"/>
    <w:p w:rsidR="000220BF" w:rsidRDefault="000220BF" w:rsidP="000220BF">
      <w:r>
        <w:t xml:space="preserve">It is the responsibility of the University to ensure your son/daughter is supervised throughout the Medicine Summer School.  The Medicine Summer School is free of charge and students will be provided with food and drinks throughout their visit. </w:t>
      </w:r>
    </w:p>
    <w:p w:rsidR="000220BF" w:rsidRDefault="000220BF" w:rsidP="000220BF"/>
    <w:p w:rsidR="000220BF" w:rsidRDefault="000220BF" w:rsidP="000220BF">
      <w:r>
        <w:t>The University of Sunderland will provide a room at Scotia Quay student accommodation for your</w:t>
      </w:r>
      <w:r w:rsidR="00E31CD1">
        <w:t xml:space="preserve"> son/daughter to stay in on the evening of Wednesday 8 July 2020. If your son/daughter are from outside of the region, we may provide accommodation at the same site on the evening of Tuesday 7 July 2020.  Scotia Quay is a University of Sunderland managed accommodation site</w:t>
      </w:r>
    </w:p>
    <w:p w:rsidR="00E31CD1" w:rsidRDefault="00E31CD1" w:rsidP="000220BF"/>
    <w:p w:rsidR="00E31CD1" w:rsidRDefault="00E31CD1" w:rsidP="000220BF">
      <w:r>
        <w:t xml:space="preserve">Please tick the below boxes to confirm that: </w:t>
      </w:r>
    </w:p>
    <w:p w:rsidR="00E31CD1" w:rsidRDefault="00E31CD1" w:rsidP="00E31CD1">
      <w:pPr>
        <w:pStyle w:val="ListParagraph"/>
        <w:numPr>
          <w:ilvl w:val="0"/>
          <w:numId w:val="1"/>
        </w:numPr>
      </w:pPr>
      <w:r>
        <w:t xml:space="preserve">Your son/daughter is available to attend the Medicine Summer School on Wednesday 8 and Thursday 9 July 2020. </w:t>
      </w:r>
    </w:p>
    <w:p w:rsidR="00E31CD1" w:rsidRDefault="00E31CD1" w:rsidP="00E31CD1">
      <w:pPr>
        <w:pStyle w:val="ListParagraph"/>
        <w:numPr>
          <w:ilvl w:val="0"/>
          <w:numId w:val="1"/>
        </w:numPr>
      </w:pPr>
      <w:r>
        <w:t xml:space="preserve">Your son/daughter has read and understood the information about the Medicine Summer School, as detailed in the </w:t>
      </w:r>
      <w:r w:rsidR="009E4445">
        <w:t>g</w:t>
      </w:r>
      <w:r>
        <w:t xml:space="preserve">uidance </w:t>
      </w:r>
      <w:r w:rsidR="009E4445">
        <w:t>n</w:t>
      </w:r>
      <w:r>
        <w:t>otes</w:t>
      </w:r>
    </w:p>
    <w:p w:rsidR="00E31CD1" w:rsidRDefault="00E31CD1" w:rsidP="00E31CD1">
      <w:pPr>
        <w:pStyle w:val="ListParagraph"/>
        <w:numPr>
          <w:ilvl w:val="0"/>
          <w:numId w:val="1"/>
        </w:numPr>
      </w:pPr>
      <w:r>
        <w:t>You have read and agree to the Medicine Summer School safeguarding notice for parents and carers</w:t>
      </w:r>
    </w:p>
    <w:p w:rsidR="00E31CD1" w:rsidRDefault="00E31CD1" w:rsidP="00E31CD1">
      <w:pPr>
        <w:pStyle w:val="ListParagraph"/>
        <w:numPr>
          <w:ilvl w:val="0"/>
          <w:numId w:val="1"/>
        </w:numPr>
      </w:pPr>
      <w:r>
        <w:t>I accept that the University of Sunderland reserves the right to make changes to the programme and terms of entry for the Medicine Summer School</w:t>
      </w:r>
    </w:p>
    <w:p w:rsidR="00E31CD1" w:rsidRPr="000220BF" w:rsidRDefault="00E31CD1" w:rsidP="00E31CD1">
      <w:pPr>
        <w:pStyle w:val="ListParagraph"/>
      </w:pPr>
    </w:p>
    <w:p w:rsidR="004939E6" w:rsidRDefault="004939E6" w:rsidP="004939E6"/>
    <w:p w:rsidR="00E31CD1" w:rsidRPr="00E31CD1" w:rsidRDefault="00E31CD1" w:rsidP="004939E6">
      <w:pPr>
        <w:rPr>
          <w:b/>
          <w:u w:val="single"/>
        </w:rPr>
      </w:pPr>
      <w:r w:rsidRPr="00E31CD1">
        <w:rPr>
          <w:b/>
          <w:u w:val="single"/>
        </w:rPr>
        <w:t>Photography/</w:t>
      </w:r>
      <w:r w:rsidR="009E4445">
        <w:rPr>
          <w:b/>
          <w:u w:val="single"/>
        </w:rPr>
        <w:t>f</w:t>
      </w:r>
      <w:r w:rsidRPr="00E31CD1">
        <w:rPr>
          <w:b/>
          <w:u w:val="single"/>
        </w:rPr>
        <w:t xml:space="preserve">ilming </w:t>
      </w:r>
      <w:r w:rsidR="009E4445">
        <w:rPr>
          <w:b/>
          <w:u w:val="single"/>
        </w:rPr>
        <w:t>c</w:t>
      </w:r>
      <w:r w:rsidRPr="00E31CD1">
        <w:rPr>
          <w:b/>
          <w:u w:val="single"/>
        </w:rPr>
        <w:t xml:space="preserve">onsent </w:t>
      </w:r>
    </w:p>
    <w:p w:rsidR="00E31CD1" w:rsidRDefault="00E31CD1" w:rsidP="004939E6"/>
    <w:p w:rsidR="00E31CD1" w:rsidRDefault="00E31CD1" w:rsidP="004939E6">
      <w:r>
        <w:t xml:space="preserve">Due to data protection legislation it is necessary for anyone wishing to use photographic images or film footage of a person/persons to obtain the appropriate consent before reproducing the images in print, online or as film footage. </w:t>
      </w:r>
    </w:p>
    <w:p w:rsidR="00E31CD1" w:rsidRDefault="00E31CD1" w:rsidP="004939E6"/>
    <w:p w:rsidR="00E31CD1" w:rsidRDefault="00E31CD1" w:rsidP="004939E6">
      <w:pPr>
        <w:rPr>
          <w:b/>
        </w:rPr>
      </w:pPr>
      <w:r w:rsidRPr="00E31CD1">
        <w:rPr>
          <w:b/>
        </w:rPr>
        <w:t xml:space="preserve">Please tick next to each statement and sign to confirm your consent: </w:t>
      </w:r>
    </w:p>
    <w:p w:rsidR="00E31CD1" w:rsidRDefault="00E31CD1" w:rsidP="004939E6">
      <w:pPr>
        <w:rPr>
          <w:b/>
        </w:rPr>
      </w:pPr>
    </w:p>
    <w:p w:rsidR="00E31CD1" w:rsidRPr="00E31CD1" w:rsidRDefault="00E31CD1" w:rsidP="00E31CD1">
      <w:pPr>
        <w:pStyle w:val="ListParagraph"/>
        <w:numPr>
          <w:ilvl w:val="0"/>
          <w:numId w:val="1"/>
        </w:numPr>
        <w:rPr>
          <w:b/>
        </w:rPr>
      </w:pPr>
      <w:r>
        <w:t xml:space="preserve">I hereby give my full permission that photographic images/film footage of this young person can be taken and used for any current or future University of Sunderland printed, online or film project used for marketing, PR or promotional purposes. The images will be used solely on University of Sunderland material and WILL NOT be used by or sold to any other company unless permission has been given by the subject. </w:t>
      </w:r>
    </w:p>
    <w:p w:rsidR="00E31CD1" w:rsidRPr="00E31CD1" w:rsidRDefault="00E31CD1" w:rsidP="00E31CD1">
      <w:pPr>
        <w:pStyle w:val="ListParagraph"/>
        <w:numPr>
          <w:ilvl w:val="0"/>
          <w:numId w:val="1"/>
        </w:numPr>
        <w:rPr>
          <w:b/>
        </w:rPr>
      </w:pPr>
      <w:r>
        <w:t xml:space="preserve">I do not give permission for any photographic images/film footage to be taken of this young person. </w:t>
      </w:r>
    </w:p>
    <w:p w:rsidR="00E31CD1" w:rsidRDefault="00E31CD1" w:rsidP="00E31CD1">
      <w:pPr>
        <w:rPr>
          <w:b/>
        </w:rPr>
      </w:pPr>
    </w:p>
    <w:tbl>
      <w:tblPr>
        <w:tblStyle w:val="TableGrid"/>
        <w:tblW w:w="0" w:type="auto"/>
        <w:tblLook w:val="04A0" w:firstRow="1" w:lastRow="0" w:firstColumn="1" w:lastColumn="0" w:noHBand="0" w:noVBand="1"/>
      </w:tblPr>
      <w:tblGrid>
        <w:gridCol w:w="2830"/>
        <w:gridCol w:w="6186"/>
      </w:tblGrid>
      <w:tr w:rsidR="00E31CD1" w:rsidTr="00E31CD1">
        <w:tc>
          <w:tcPr>
            <w:tcW w:w="2830" w:type="dxa"/>
          </w:tcPr>
          <w:p w:rsidR="00E31CD1" w:rsidRDefault="00E31CD1" w:rsidP="00E31CD1">
            <w:pPr>
              <w:rPr>
                <w:b/>
              </w:rPr>
            </w:pPr>
            <w:r>
              <w:rPr>
                <w:b/>
              </w:rPr>
              <w:t>Full name of student</w:t>
            </w:r>
          </w:p>
        </w:tc>
        <w:tc>
          <w:tcPr>
            <w:tcW w:w="6186" w:type="dxa"/>
          </w:tcPr>
          <w:p w:rsidR="00E31CD1" w:rsidRDefault="00E31CD1" w:rsidP="00E31CD1">
            <w:pPr>
              <w:rPr>
                <w:b/>
              </w:rPr>
            </w:pPr>
          </w:p>
        </w:tc>
      </w:tr>
      <w:tr w:rsidR="00E31CD1" w:rsidTr="00E31CD1">
        <w:tc>
          <w:tcPr>
            <w:tcW w:w="2830" w:type="dxa"/>
          </w:tcPr>
          <w:p w:rsidR="00E31CD1" w:rsidRDefault="00E31CD1" w:rsidP="00E31CD1">
            <w:pPr>
              <w:rPr>
                <w:b/>
              </w:rPr>
            </w:pPr>
            <w:r>
              <w:rPr>
                <w:b/>
              </w:rPr>
              <w:t xml:space="preserve">Date of birth </w:t>
            </w:r>
          </w:p>
        </w:tc>
        <w:tc>
          <w:tcPr>
            <w:tcW w:w="6186" w:type="dxa"/>
          </w:tcPr>
          <w:p w:rsidR="00E31CD1" w:rsidRDefault="00E31CD1" w:rsidP="00E31CD1">
            <w:pPr>
              <w:rPr>
                <w:b/>
              </w:rPr>
            </w:pPr>
          </w:p>
        </w:tc>
      </w:tr>
      <w:tr w:rsidR="00E31CD1" w:rsidTr="00E31CD1">
        <w:tc>
          <w:tcPr>
            <w:tcW w:w="2830" w:type="dxa"/>
          </w:tcPr>
          <w:p w:rsidR="00E31CD1" w:rsidRDefault="00E31CD1" w:rsidP="00E31CD1">
            <w:pPr>
              <w:rPr>
                <w:b/>
              </w:rPr>
            </w:pPr>
            <w:r>
              <w:rPr>
                <w:b/>
              </w:rPr>
              <w:t>Full name of parent/carer</w:t>
            </w:r>
          </w:p>
        </w:tc>
        <w:tc>
          <w:tcPr>
            <w:tcW w:w="6186" w:type="dxa"/>
          </w:tcPr>
          <w:p w:rsidR="00E31CD1" w:rsidRDefault="00E31CD1" w:rsidP="00E31CD1">
            <w:pPr>
              <w:rPr>
                <w:b/>
              </w:rPr>
            </w:pPr>
          </w:p>
        </w:tc>
      </w:tr>
      <w:tr w:rsidR="00E31CD1" w:rsidTr="00E31CD1">
        <w:tc>
          <w:tcPr>
            <w:tcW w:w="2830" w:type="dxa"/>
          </w:tcPr>
          <w:p w:rsidR="00E31CD1" w:rsidRDefault="00E31CD1" w:rsidP="00E31CD1">
            <w:pPr>
              <w:rPr>
                <w:b/>
              </w:rPr>
            </w:pPr>
            <w:r>
              <w:rPr>
                <w:b/>
              </w:rPr>
              <w:t>Relationship to student</w:t>
            </w:r>
          </w:p>
        </w:tc>
        <w:tc>
          <w:tcPr>
            <w:tcW w:w="6186" w:type="dxa"/>
          </w:tcPr>
          <w:p w:rsidR="00E31CD1" w:rsidRDefault="00E31CD1" w:rsidP="00E31CD1">
            <w:pPr>
              <w:rPr>
                <w:b/>
              </w:rPr>
            </w:pPr>
          </w:p>
        </w:tc>
      </w:tr>
      <w:tr w:rsidR="00E31CD1" w:rsidTr="00E31CD1">
        <w:tc>
          <w:tcPr>
            <w:tcW w:w="2830" w:type="dxa"/>
          </w:tcPr>
          <w:p w:rsidR="00E31CD1" w:rsidRDefault="00E31CD1" w:rsidP="00E31CD1">
            <w:pPr>
              <w:rPr>
                <w:b/>
              </w:rPr>
            </w:pPr>
            <w:r>
              <w:rPr>
                <w:b/>
              </w:rPr>
              <w:t xml:space="preserve">Signed </w:t>
            </w:r>
          </w:p>
        </w:tc>
        <w:tc>
          <w:tcPr>
            <w:tcW w:w="6186" w:type="dxa"/>
          </w:tcPr>
          <w:p w:rsidR="00E31CD1" w:rsidRDefault="00E31CD1" w:rsidP="00E31CD1">
            <w:pPr>
              <w:rPr>
                <w:b/>
              </w:rPr>
            </w:pPr>
          </w:p>
        </w:tc>
      </w:tr>
      <w:tr w:rsidR="00E31CD1" w:rsidTr="00E31CD1">
        <w:tc>
          <w:tcPr>
            <w:tcW w:w="2830" w:type="dxa"/>
          </w:tcPr>
          <w:p w:rsidR="00E31CD1" w:rsidRDefault="00E31CD1" w:rsidP="00E31CD1">
            <w:pPr>
              <w:rPr>
                <w:b/>
              </w:rPr>
            </w:pPr>
            <w:r>
              <w:rPr>
                <w:b/>
              </w:rPr>
              <w:t>Date</w:t>
            </w:r>
          </w:p>
        </w:tc>
        <w:tc>
          <w:tcPr>
            <w:tcW w:w="6186" w:type="dxa"/>
          </w:tcPr>
          <w:p w:rsidR="00E31CD1" w:rsidRDefault="00E31CD1" w:rsidP="00E31CD1">
            <w:pPr>
              <w:rPr>
                <w:b/>
              </w:rPr>
            </w:pPr>
          </w:p>
        </w:tc>
      </w:tr>
    </w:tbl>
    <w:p w:rsidR="00E31CD1" w:rsidRPr="00E31CD1" w:rsidRDefault="00E31CD1" w:rsidP="00E31CD1">
      <w:pPr>
        <w:rPr>
          <w:b/>
        </w:rPr>
      </w:pPr>
    </w:p>
    <w:p w:rsidR="00D7242F" w:rsidRDefault="00D7242F" w:rsidP="00D7242F"/>
    <w:p w:rsidR="00DB4122" w:rsidRPr="00DB4122" w:rsidRDefault="00DB4122" w:rsidP="00DB4122">
      <w:pPr>
        <w:rPr>
          <w:i/>
        </w:rPr>
      </w:pPr>
    </w:p>
    <w:p w:rsidR="004939E6" w:rsidRPr="004939E6" w:rsidRDefault="004939E6" w:rsidP="004939E6">
      <w:pPr>
        <w:widowControl w:val="0"/>
        <w:rPr>
          <w:rStyle w:val="Hyperlink"/>
          <w:i/>
          <w:iCs/>
          <w:lang w:val="en-US"/>
        </w:rPr>
      </w:pPr>
      <w:r w:rsidRPr="004939E6">
        <w:rPr>
          <w:i/>
          <w:iCs/>
          <w:lang w:val="en-US"/>
        </w:rPr>
        <w:t xml:space="preserve">The Data Protection Act 2018 is the UK's implementation of the General Data Protection Regulation (GDPR). The University will process the data in accordance with the principles of this Act. Your information will be stored securely in </w:t>
      </w:r>
      <w:r w:rsidRPr="004939E6">
        <w:rPr>
          <w:i/>
        </w:rPr>
        <w:t>a secure Medicine Summer School database and used only for the administration and provision of this information.</w:t>
      </w:r>
      <w:r w:rsidRPr="004939E6">
        <w:t xml:space="preserve">  </w:t>
      </w:r>
      <w:r w:rsidRPr="004939E6">
        <w:rPr>
          <w:i/>
          <w:iCs/>
          <w:lang w:val="en-US"/>
        </w:rPr>
        <w:t xml:space="preserve">We will not sell your data to any third party or marketing companies. The data may also be shared with the Higher Education Access Tracker (HEAT) service subscribers for the tracking of final destinations and monitoring of higher education engagement as part of the UK Government’s policy to widen participation in higher education and to develop future policy.  Should you choose to opt in to further communications we will also use your information to facilitate other useful marketing information based on your preferences. We will not sell your data to any third party or marketing companies. If you would like further information on how we collect and handle your data please visit </w:t>
      </w:r>
      <w:hyperlink r:id="rId7" w:history="1">
        <w:r w:rsidRPr="004939E6">
          <w:rPr>
            <w:rStyle w:val="Hyperlink"/>
            <w:i/>
            <w:iCs/>
            <w:lang w:val="en-US"/>
          </w:rPr>
          <w:t>www.sunderland.ac.uk/privacy-and-cookies</w:t>
        </w:r>
      </w:hyperlink>
      <w:r w:rsidRPr="004939E6">
        <w:rPr>
          <w:rStyle w:val="Hyperlink"/>
          <w:i/>
          <w:iCs/>
          <w:lang w:val="en-US"/>
        </w:rPr>
        <w:t xml:space="preserve"> </w:t>
      </w:r>
      <w:r w:rsidRPr="004939E6">
        <w:rPr>
          <w:i/>
          <w:iCs/>
          <w:lang w:val="en-US"/>
        </w:rPr>
        <w:t xml:space="preserve">or if you would like to unsubscribe you may contact:  </w:t>
      </w:r>
      <w:hyperlink r:id="rId8" w:history="1">
        <w:r w:rsidRPr="004939E6">
          <w:rPr>
            <w:rStyle w:val="Hyperlink"/>
            <w:i/>
            <w:iCs/>
            <w:lang w:val="en-US"/>
          </w:rPr>
          <w:t>student.helpline@sunderland.ac.uk</w:t>
        </w:r>
      </w:hyperlink>
      <w:r w:rsidRPr="004939E6">
        <w:rPr>
          <w:i/>
          <w:iCs/>
          <w:lang w:val="en-US"/>
        </w:rPr>
        <w:t xml:space="preserve"> </w:t>
      </w:r>
      <w:r w:rsidRPr="004939E6">
        <w:rPr>
          <w:i/>
          <w:iCs/>
          <w:lang w:val="en-US"/>
        </w:rPr>
        <w:br/>
        <w:t xml:space="preserve">You also have the right to request information the University holds about you and you can do so by contacting: </w:t>
      </w:r>
      <w:hyperlink r:id="rId9" w:history="1">
        <w:r w:rsidR="009E4445" w:rsidRPr="0017149F">
          <w:rPr>
            <w:rStyle w:val="Hyperlink"/>
            <w:i/>
            <w:iCs/>
            <w:lang w:val="en-US"/>
          </w:rPr>
          <w:t>dataprotection@sunderland.ac.uk</w:t>
        </w:r>
      </w:hyperlink>
    </w:p>
    <w:p w:rsidR="00A3032E" w:rsidRDefault="00A3032E" w:rsidP="00703D36"/>
    <w:p w:rsidR="00E4129E" w:rsidRDefault="00E4129E" w:rsidP="00703D36"/>
    <w:p w:rsidR="00E4129E" w:rsidRPr="00E4129E" w:rsidRDefault="00E4129E" w:rsidP="00703D36"/>
    <w:sectPr w:rsidR="00E4129E" w:rsidRPr="00E4129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3C5" w:rsidRDefault="004E73C5" w:rsidP="004939E6">
      <w:pPr>
        <w:spacing w:after="0" w:line="240" w:lineRule="auto"/>
      </w:pPr>
      <w:r>
        <w:separator/>
      </w:r>
    </w:p>
  </w:endnote>
  <w:endnote w:type="continuationSeparator" w:id="0">
    <w:p w:rsidR="004E73C5" w:rsidRDefault="004E73C5" w:rsidP="0049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096245"/>
      <w:docPartObj>
        <w:docPartGallery w:val="Page Numbers (Bottom of Page)"/>
        <w:docPartUnique/>
      </w:docPartObj>
    </w:sdtPr>
    <w:sdtEndPr>
      <w:rPr>
        <w:noProof/>
      </w:rPr>
    </w:sdtEndPr>
    <w:sdtContent>
      <w:p w:rsidR="000220BF" w:rsidRDefault="000220BF">
        <w:pPr>
          <w:pStyle w:val="Footer"/>
          <w:jc w:val="right"/>
        </w:pPr>
        <w:r>
          <w:fldChar w:fldCharType="begin"/>
        </w:r>
        <w:r>
          <w:instrText xml:space="preserve"> PAGE   \* MERGEFORMAT </w:instrText>
        </w:r>
        <w:r>
          <w:fldChar w:fldCharType="separate"/>
        </w:r>
        <w:r w:rsidR="009F4EC4">
          <w:rPr>
            <w:noProof/>
          </w:rPr>
          <w:t>2</w:t>
        </w:r>
        <w:r>
          <w:rPr>
            <w:noProof/>
          </w:rPr>
          <w:fldChar w:fldCharType="end"/>
        </w:r>
      </w:p>
    </w:sdtContent>
  </w:sdt>
  <w:p w:rsidR="000220BF" w:rsidRDefault="0002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3C5" w:rsidRDefault="004E73C5" w:rsidP="004939E6">
      <w:pPr>
        <w:spacing w:after="0" w:line="240" w:lineRule="auto"/>
      </w:pPr>
      <w:r>
        <w:separator/>
      </w:r>
    </w:p>
  </w:footnote>
  <w:footnote w:type="continuationSeparator" w:id="0">
    <w:p w:rsidR="004E73C5" w:rsidRDefault="004E73C5" w:rsidP="00493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634C7"/>
    <w:multiLevelType w:val="hybridMultilevel"/>
    <w:tmpl w:val="553C71DA"/>
    <w:lvl w:ilvl="0" w:tplc="DB76E8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F1B1A"/>
    <w:multiLevelType w:val="hybridMultilevel"/>
    <w:tmpl w:val="DC8ECAAA"/>
    <w:lvl w:ilvl="0" w:tplc="DB76E8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C5"/>
    <w:rsid w:val="000220BF"/>
    <w:rsid w:val="000F3C45"/>
    <w:rsid w:val="001066D5"/>
    <w:rsid w:val="00215742"/>
    <w:rsid w:val="0030329A"/>
    <w:rsid w:val="00404EA4"/>
    <w:rsid w:val="004939E6"/>
    <w:rsid w:val="004E73C5"/>
    <w:rsid w:val="00567C8C"/>
    <w:rsid w:val="00591900"/>
    <w:rsid w:val="00670EF8"/>
    <w:rsid w:val="006A14C5"/>
    <w:rsid w:val="00703D36"/>
    <w:rsid w:val="00863F41"/>
    <w:rsid w:val="00920A3C"/>
    <w:rsid w:val="009A0964"/>
    <w:rsid w:val="009E4445"/>
    <w:rsid w:val="009F4EC4"/>
    <w:rsid w:val="00A3032E"/>
    <w:rsid w:val="00CC0261"/>
    <w:rsid w:val="00CC2BF5"/>
    <w:rsid w:val="00D26528"/>
    <w:rsid w:val="00D7242F"/>
    <w:rsid w:val="00D966D8"/>
    <w:rsid w:val="00DB4122"/>
    <w:rsid w:val="00E31CD1"/>
    <w:rsid w:val="00E339DC"/>
    <w:rsid w:val="00E4129E"/>
    <w:rsid w:val="00E62B32"/>
    <w:rsid w:val="00F03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AE399-A4C6-455B-A5BC-2CDDE6EA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B32"/>
    <w:pPr>
      <w:ind w:left="720"/>
      <w:contextualSpacing/>
    </w:pPr>
  </w:style>
  <w:style w:type="character" w:styleId="Hyperlink">
    <w:name w:val="Hyperlink"/>
    <w:basedOn w:val="DefaultParagraphFont"/>
    <w:uiPriority w:val="99"/>
    <w:unhideWhenUsed/>
    <w:rsid w:val="00D7242F"/>
    <w:rPr>
      <w:color w:val="0563C1" w:themeColor="hyperlink"/>
      <w:u w:val="single"/>
    </w:rPr>
  </w:style>
  <w:style w:type="paragraph" w:styleId="Header">
    <w:name w:val="header"/>
    <w:basedOn w:val="Normal"/>
    <w:link w:val="HeaderChar"/>
    <w:uiPriority w:val="99"/>
    <w:unhideWhenUsed/>
    <w:rsid w:val="0049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9E6"/>
  </w:style>
  <w:style w:type="paragraph" w:styleId="Footer">
    <w:name w:val="footer"/>
    <w:basedOn w:val="Normal"/>
    <w:link w:val="FooterChar"/>
    <w:uiPriority w:val="99"/>
    <w:unhideWhenUsed/>
    <w:rsid w:val="0049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9E6"/>
  </w:style>
  <w:style w:type="character" w:customStyle="1" w:styleId="UnresolvedMention">
    <w:name w:val="Unresolved Mention"/>
    <w:basedOn w:val="DefaultParagraphFont"/>
    <w:uiPriority w:val="99"/>
    <w:semiHidden/>
    <w:unhideWhenUsed/>
    <w:rsid w:val="009E4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helpline@sunderland.ac.uk" TargetMode="External"/><Relationship Id="rId3" Type="http://schemas.openxmlformats.org/officeDocument/2006/relationships/settings" Target="settings.xml"/><Relationship Id="rId7" Type="http://schemas.openxmlformats.org/officeDocument/2006/relationships/hyperlink" Target="http://www.sunderland.ac.uk/privacy-and-cook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ataprotection@sunderlan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D617F4F6.dotm</Template>
  <TotalTime>0</TotalTime>
  <Pages>9</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Slack</dc:creator>
  <cp:keywords/>
  <dc:description/>
  <cp:lastModifiedBy>Alex Cartwright</cp:lastModifiedBy>
  <cp:revision>2</cp:revision>
  <dcterms:created xsi:type="dcterms:W3CDTF">2020-01-22T15:55:00Z</dcterms:created>
  <dcterms:modified xsi:type="dcterms:W3CDTF">2020-01-22T15:55:00Z</dcterms:modified>
</cp:coreProperties>
</file>